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HAnsi"/>
          <w:color w:val="auto"/>
          <w:lang w:val="en-GB"/>
        </w:rPr>
        <w:id w:val="9156306"/>
        <w:placeholder>
          <w:docPart w:val="3E5A7272F4A64FA0A88CFD80761120B0"/>
        </w:placeholder>
      </w:sdtPr>
      <w:sdtEndPr/>
      <w:sdtContent>
        <w:p w:rsidR="00402E3D" w:rsidRPr="00E2282A" w:rsidRDefault="00E2282A" w:rsidP="00E2282A">
          <w:pPr>
            <w:pStyle w:val="Heading1"/>
            <w:rPr>
              <w:rFonts w:asciiTheme="minorHAnsi" w:hAnsiTheme="minorHAnsi" w:cstheme="minorHAnsi"/>
              <w:color w:val="auto"/>
              <w:lang w:val="en-GB"/>
            </w:rPr>
          </w:pPr>
          <w:r w:rsidRPr="00E2282A">
            <w:rPr>
              <w:rFonts w:asciiTheme="minorHAnsi" w:hAnsiTheme="minorHAnsi" w:cstheme="minorHAnsi"/>
              <w:b/>
              <w:bCs/>
              <w:color w:val="auto"/>
              <w:lang w:val="en-GB"/>
            </w:rPr>
            <w:t>ECOR 1010 – Introduction to Engineering</w:t>
          </w:r>
        </w:p>
      </w:sdtContent>
    </w:sdt>
    <w:p w:rsidR="00661532" w:rsidRPr="00BA69E8" w:rsidRDefault="00661532" w:rsidP="00661532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  <w:b/>
          <w:bCs/>
          <w:sz w:val="22"/>
          <w:szCs w:val="22"/>
        </w:rPr>
        <w:id w:val="9156218"/>
        <w:placeholder>
          <w:docPart w:val="4301CC6EECE941DD9BDDA4EA99829864"/>
        </w:placeholder>
      </w:sdtPr>
      <w:sdtEndPr/>
      <w:sdtContent>
        <w:p w:rsidR="00F169C7" w:rsidRPr="00BA69E8" w:rsidRDefault="000A5962" w:rsidP="00AE20F8">
          <w:pPr>
            <w:pStyle w:val="Subtitle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>Dorian Wang</w:t>
          </w:r>
        </w:p>
      </w:sdtContent>
    </w:sdt>
    <w:sdt>
      <w:sdtPr>
        <w:rPr>
          <w:rFonts w:asciiTheme="minorHAnsi" w:hAnsiTheme="minorHAnsi" w:cstheme="minorHAnsi"/>
          <w:b/>
          <w:bCs/>
          <w:sz w:val="22"/>
          <w:szCs w:val="22"/>
          <w:lang w:val="en-GB"/>
        </w:rPr>
        <w:id w:val="9156223"/>
        <w:placeholder>
          <w:docPart w:val="5832883963C54CAC9E5ECB4A7AA41411"/>
        </w:placeholder>
      </w:sdtPr>
      <w:sdtEndPr/>
      <w:sdtContent>
        <w:p w:rsidR="004B6320" w:rsidRPr="00E2282A" w:rsidRDefault="000A5962" w:rsidP="00331927">
          <w:pPr>
            <w:pStyle w:val="Subtitle"/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</w:pPr>
          <w:r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  <w:t>Assignment 8</w:t>
          </w:r>
        </w:p>
      </w:sdtContent>
    </w:sdt>
    <w:p w:rsidR="00BA78BA" w:rsidRPr="0062431A" w:rsidRDefault="0062431A" w:rsidP="00BA69E8">
      <w:pPr>
        <w:jc w:val="center"/>
        <w:rPr>
          <w:rFonts w:asciiTheme="minorHAnsi" w:hAnsiTheme="minorHAnsi" w:cstheme="minorHAnsi"/>
          <w:b/>
          <w:bCs/>
          <w:u w:val="single"/>
          <w:lang w:val="en-GB"/>
        </w:rPr>
      </w:pPr>
      <w:r w:rsidRPr="00B9663B">
        <w:rPr>
          <w:rFonts w:asciiTheme="minorHAnsi" w:hAnsiTheme="minorHAnsi" w:cstheme="minorHAnsi"/>
          <w:b/>
          <w:bCs/>
          <w:u w:val="single"/>
          <w:lang w:val="en-GB"/>
        </w:rPr>
        <w:t>Assignment</w:t>
      </w:r>
      <w:r w:rsidR="004B6320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 Title</w:t>
      </w:r>
      <w:r w:rsidR="00BB25A3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: </w:t>
      </w:r>
      <w:r w:rsidR="00BA78BA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 </w:t>
      </w:r>
      <w:sdt>
        <w:sdtPr>
          <w:rPr>
            <w:rFonts w:asciiTheme="minorHAnsi" w:hAnsiTheme="minorHAnsi" w:cstheme="minorHAnsi"/>
            <w:b/>
            <w:bCs/>
            <w:u w:val="single"/>
            <w:lang w:val="en-GB"/>
          </w:rPr>
          <w:id w:val="9156252"/>
          <w:placeholder>
            <w:docPart w:val="74C3AF60B96B45A8B4264638F1F94AB1"/>
          </w:placeholder>
        </w:sdtPr>
        <w:sdtEndPr/>
        <w:sdtContent>
          <w:r w:rsidR="000A5962">
            <w:rPr>
              <w:rFonts w:asciiTheme="minorHAnsi" w:hAnsiTheme="minorHAnsi" w:cstheme="minorHAnsi"/>
              <w:b/>
              <w:bCs/>
              <w:u w:val="single"/>
              <w:lang w:val="en-GB"/>
            </w:rPr>
            <w:t>Programming with Matlab</w:t>
          </w:r>
        </w:sdtContent>
      </w:sdt>
    </w:p>
    <w:p w:rsidR="00DF6CA7" w:rsidRPr="00733452" w:rsidRDefault="00DF6CA7" w:rsidP="00BA69E8">
      <w:pPr>
        <w:rPr>
          <w:rFonts w:asciiTheme="minorHAnsi" w:hAnsiTheme="minorHAnsi" w:cstheme="minorHAnsi"/>
          <w:b/>
          <w:bCs/>
          <w:i/>
          <w:iCs/>
          <w:u w:val="single"/>
          <w:lang w:val="en-GB"/>
        </w:rPr>
      </w:pPr>
      <w:r w:rsidRPr="00733452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TO</w:t>
      </w:r>
      <w:r w:rsidR="00AE20F8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 xml:space="preserve"> Marking TA</w:t>
      </w:r>
      <w:r w:rsidRPr="00733452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:</w:t>
      </w:r>
    </w:p>
    <w:p w:rsidR="00DF6CA7" w:rsidRDefault="00DF6CA7" w:rsidP="005E7ECE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Name: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1986"/>
          <w:placeholder>
            <w:docPart w:val="D3D053CF45D14F4194707CF598FC3627"/>
          </w:placeholder>
        </w:sdtPr>
        <w:sdtEndPr/>
        <w:sdtContent>
          <w:r w:rsidRPr="00AE20F8">
            <w:rPr>
              <w:rFonts w:asciiTheme="minorHAnsi" w:hAnsiTheme="minorHAnsi" w:cstheme="minorHAnsi"/>
              <w:highlight w:val="lightGray"/>
              <w:lang w:val="en-GB"/>
            </w:rPr>
            <w:t>...</w:t>
          </w:r>
        </w:sdtContent>
      </w:sdt>
    </w:p>
    <w:p w:rsidR="005E7ECE" w:rsidRDefault="005E7ECE" w:rsidP="004C64F5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Email: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2047"/>
          <w:placeholder>
            <w:docPart w:val="A01A0DBDEA1F482488C4443EF17D63D7"/>
          </w:placeholder>
        </w:sdtPr>
        <w:sdtEndPr/>
        <w:sdtContent>
          <w:hyperlink r:id="rId10" w:history="1">
            <w:r w:rsidR="004C64F5" w:rsidRPr="00AE20F8">
              <w:rPr>
                <w:rStyle w:val="Hyperlink"/>
                <w:rFonts w:asciiTheme="minorHAnsi" w:hAnsiTheme="minorHAnsi" w:cstheme="minorHAnsi"/>
                <w:highlight w:val="lightGray"/>
                <w:lang w:val="en-GB"/>
              </w:rPr>
              <w:t>...@....ca</w:t>
            </w:r>
          </w:hyperlink>
          <w:r w:rsidR="004C64F5" w:rsidRPr="00AE20F8">
            <w:rPr>
              <w:rFonts w:asciiTheme="minorHAnsi" w:hAnsiTheme="minorHAnsi" w:cstheme="minorHAnsi"/>
              <w:highlight w:val="lightGray"/>
              <w:lang w:val="en-GB"/>
            </w:rPr>
            <w:t xml:space="preserve"> </w:t>
          </w:r>
        </w:sdtContent>
      </w:sdt>
    </w:p>
    <w:p w:rsidR="005E7ECE" w:rsidRDefault="005E7ECE" w:rsidP="005E7ECE">
      <w:pPr>
        <w:rPr>
          <w:rFonts w:asciiTheme="minorHAnsi" w:hAnsiTheme="minorHAnsi" w:cstheme="minorHAnsi"/>
          <w:lang w:val="en-GB"/>
        </w:rPr>
      </w:pPr>
    </w:p>
    <w:p w:rsidR="005E7ECE" w:rsidRPr="001349A8" w:rsidRDefault="005E7ECE" w:rsidP="00331927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1349A8">
        <w:rPr>
          <w:rFonts w:asciiTheme="minorHAnsi" w:hAnsiTheme="minorHAnsi" w:cstheme="minorHAnsi"/>
          <w:b/>
          <w:bCs/>
          <w:lang w:val="en-GB"/>
        </w:rPr>
        <w:t xml:space="preserve">Lab Section: </w:t>
      </w:r>
      <w:sdt>
        <w:sdtPr>
          <w:rPr>
            <w:rFonts w:asciiTheme="minorHAnsi" w:hAnsiTheme="minorHAnsi" w:cstheme="minorHAnsi"/>
            <w:b/>
            <w:bCs/>
            <w:lang w:val="en-GB"/>
          </w:rPr>
          <w:id w:val="42742048"/>
          <w:placeholder>
            <w:docPart w:val="C5EB76EA6AB747C7BDC52252F641FB83"/>
          </w:placeholder>
        </w:sdtPr>
        <w:sdtEndPr/>
        <w:sdtContent>
          <w:r w:rsidR="000A5962">
            <w:rPr>
              <w:rFonts w:asciiTheme="minorHAnsi" w:hAnsiTheme="minorHAnsi" w:cstheme="minorHAnsi"/>
              <w:b/>
              <w:bCs/>
              <w:lang w:val="en-GB"/>
            </w:rPr>
            <w:t>L14</w:t>
          </w:r>
        </w:sdtContent>
      </w:sdt>
    </w:p>
    <w:p w:rsidR="005E7ECE" w:rsidRPr="001349A8" w:rsidRDefault="005E7ECE" w:rsidP="001349A8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1349A8">
        <w:rPr>
          <w:rFonts w:asciiTheme="minorHAnsi" w:hAnsiTheme="minorHAnsi" w:cstheme="minorHAnsi"/>
          <w:b/>
          <w:bCs/>
          <w:lang w:val="en-GB"/>
        </w:rPr>
        <w:t xml:space="preserve">Room: </w:t>
      </w:r>
      <w:sdt>
        <w:sdtPr>
          <w:rPr>
            <w:rFonts w:asciiTheme="minorHAnsi" w:hAnsiTheme="minorHAnsi" w:cstheme="minorHAnsi"/>
            <w:b/>
            <w:bCs/>
            <w:lang w:val="en-GB"/>
          </w:rPr>
          <w:id w:val="42742049"/>
          <w:placeholder>
            <w:docPart w:val="34652410D7464585BA7275B1379EF81E"/>
          </w:placeholder>
        </w:sdtPr>
        <w:sdtEndPr/>
        <w:sdtContent>
          <w:r w:rsidR="002A674B">
            <w:rPr>
              <w:rFonts w:asciiTheme="minorHAnsi" w:hAnsiTheme="minorHAnsi" w:cstheme="minorHAnsi"/>
              <w:b/>
              <w:bCs/>
              <w:lang w:val="en-GB"/>
            </w:rPr>
            <w:t>4301CB</w:t>
          </w:r>
          <w:r w:rsidR="001349A8" w:rsidRPr="001349A8">
            <w:rPr>
              <w:rFonts w:asciiTheme="minorHAnsi" w:hAnsiTheme="minorHAnsi" w:cstheme="minorHAnsi"/>
              <w:b/>
              <w:bCs/>
              <w:lang w:val="en-GB"/>
            </w:rPr>
            <w:t xml:space="preserve"> – Carleton University</w:t>
          </w:r>
        </w:sdtContent>
      </w:sdt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Pr="00DF6CA7" w:rsidRDefault="00DF6CA7" w:rsidP="00BA69E8">
      <w:pPr>
        <w:rPr>
          <w:rFonts w:asciiTheme="minorHAnsi" w:hAnsiTheme="minorHAnsi" w:cstheme="minorHAnsi"/>
          <w:b/>
          <w:bCs/>
          <w:u w:val="single"/>
          <w:lang w:val="en-GB"/>
        </w:rPr>
      </w:pPr>
      <w:r w:rsidRPr="00DF6CA7">
        <w:rPr>
          <w:rFonts w:asciiTheme="minorHAnsi" w:hAnsiTheme="minorHAnsi" w:cstheme="minorHAnsi"/>
          <w:b/>
          <w:bCs/>
          <w:u w:val="single"/>
          <w:lang w:val="en-GB"/>
        </w:rPr>
        <w:t>FROM:</w:t>
      </w:r>
    </w:p>
    <w:p w:rsidR="00BA78BA" w:rsidRPr="00AE20F8" w:rsidRDefault="0062431A" w:rsidP="004C64F5">
      <w:pPr>
        <w:rPr>
          <w:rFonts w:asciiTheme="minorHAnsi" w:hAnsiTheme="minorHAnsi" w:cstheme="minorHAnsi"/>
          <w:highlight w:val="lightGray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>Email</w:t>
      </w:r>
      <w:r w:rsidR="00BA78BA" w:rsidRPr="00AE20F8">
        <w:rPr>
          <w:rFonts w:asciiTheme="minorHAnsi" w:hAnsiTheme="minorHAnsi" w:cstheme="minorHAnsi"/>
          <w:highlight w:val="lightGray"/>
          <w:lang w:val="en-GB"/>
        </w:rPr>
        <w:t xml:space="preserve">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721"/>
          <w:placeholder>
            <w:docPart w:val="55E9345EE11C4C3FB97DE2859D99AD3C"/>
          </w:placeholder>
        </w:sdtPr>
        <w:sdtEndPr/>
        <w:sdtContent>
          <w:hyperlink r:id="rId11" w:history="1">
            <w:r w:rsidR="000A5962" w:rsidRPr="002A51F2">
              <w:rPr>
                <w:rStyle w:val="Hyperlink"/>
                <w:rFonts w:asciiTheme="minorHAnsi" w:hAnsiTheme="minorHAnsi" w:cstheme="minorHAnsi"/>
                <w:highlight w:val="lightGray"/>
                <w:lang w:val="en-GB"/>
              </w:rPr>
              <w:t>dorianwang@cmail.carleton.ca</w:t>
            </w:r>
          </w:hyperlink>
        </w:sdtContent>
      </w:sdt>
    </w:p>
    <w:p w:rsidR="001349A8" w:rsidRDefault="001349A8" w:rsidP="001349A8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Student Number: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2055"/>
          <w:placeholder>
            <w:docPart w:val="561945C6D35C4CE788355F280E4F1CA3"/>
          </w:placeholder>
        </w:sdtPr>
        <w:sdtEndPr/>
        <w:sdtContent>
          <w:r w:rsidR="00FD5CEC">
            <w:rPr>
              <w:rFonts w:asciiTheme="minorHAnsi" w:hAnsiTheme="minorHAnsi" w:cstheme="minorHAnsi"/>
              <w:highlight w:val="lightGray"/>
              <w:lang w:val="en-GB"/>
            </w:rPr>
            <w:t>101009020</w:t>
          </w:r>
        </w:sdtContent>
      </w:sdt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Pr="00E2282A" w:rsidRDefault="00DF6CA7" w:rsidP="00BA69E8">
      <w:pPr>
        <w:rPr>
          <w:rFonts w:asciiTheme="minorHAnsi" w:hAnsiTheme="minorHAnsi" w:cstheme="minorHAnsi"/>
          <w:lang w:val="en-GB"/>
        </w:rPr>
      </w:pPr>
    </w:p>
    <w:p w:rsidR="00DE2339" w:rsidRDefault="00DE2339" w:rsidP="00BA69E8">
      <w:pPr>
        <w:rPr>
          <w:rFonts w:asciiTheme="minorHAnsi" w:hAnsiTheme="minorHAnsi" w:cstheme="minorHAnsi"/>
          <w:highlight w:val="lightGray"/>
          <w:lang w:val="en-GB"/>
        </w:rPr>
      </w:pPr>
    </w:p>
    <w:p w:rsidR="00DE2339" w:rsidRDefault="00DE2339" w:rsidP="00BA69E8">
      <w:pPr>
        <w:rPr>
          <w:rFonts w:asciiTheme="minorHAnsi" w:hAnsiTheme="minorHAnsi" w:cstheme="minorHAnsi"/>
          <w:highlight w:val="lightGray"/>
          <w:lang w:val="en-GB"/>
        </w:rPr>
      </w:pPr>
    </w:p>
    <w:p w:rsidR="00BA78BA" w:rsidRPr="00E2282A" w:rsidRDefault="0062431A" w:rsidP="00BA69E8">
      <w:pPr>
        <w:rPr>
          <w:rFonts w:asciiTheme="minorHAnsi" w:hAnsiTheme="minorHAnsi" w:cstheme="minorHAnsi"/>
          <w:lang w:val="en-GB"/>
        </w:rPr>
      </w:pPr>
      <w:r w:rsidRPr="00DF6CA7">
        <w:rPr>
          <w:rFonts w:asciiTheme="minorHAnsi" w:hAnsiTheme="minorHAnsi" w:cstheme="minorHAnsi"/>
          <w:highlight w:val="lightGray"/>
          <w:lang w:val="en-GB"/>
        </w:rPr>
        <w:t xml:space="preserve">Number of </w:t>
      </w:r>
      <w:r w:rsidR="00BA78BA" w:rsidRPr="00DF6CA7">
        <w:rPr>
          <w:rFonts w:asciiTheme="minorHAnsi" w:hAnsiTheme="minorHAnsi" w:cstheme="minorHAnsi"/>
          <w:highlight w:val="lightGray"/>
          <w:lang w:val="en-GB"/>
        </w:rPr>
        <w:t>Figures</w:t>
      </w:r>
      <w:r w:rsidR="00A56970" w:rsidRPr="00DF6CA7">
        <w:rPr>
          <w:rFonts w:asciiTheme="minorHAnsi" w:hAnsiTheme="minorHAnsi" w:cstheme="minorHAnsi"/>
          <w:highlight w:val="lightGray"/>
          <w:lang w:val="en-GB"/>
        </w:rPr>
        <w:t xml:space="preserve"> and Tables</w:t>
      </w:r>
      <w:r w:rsidR="004C64F5">
        <w:rPr>
          <w:rFonts w:asciiTheme="minorHAnsi" w:hAnsiTheme="minorHAnsi" w:cstheme="minorHAnsi"/>
          <w:highlight w:val="lightGray"/>
          <w:lang w:val="en-GB"/>
        </w:rPr>
        <w:t xml:space="preserve"> (Including handwritten ones)</w:t>
      </w:r>
      <w:r w:rsidR="004B6320" w:rsidRPr="00DF6CA7">
        <w:rPr>
          <w:rFonts w:asciiTheme="minorHAnsi" w:hAnsiTheme="minorHAnsi" w:cstheme="minorHAnsi"/>
          <w:highlight w:val="lightGray"/>
          <w:lang w:val="en-GB"/>
        </w:rPr>
        <w:t>:</w:t>
      </w:r>
      <w:r w:rsidR="00DC6DFD" w:rsidRPr="00DF6CA7">
        <w:rPr>
          <w:rFonts w:asciiTheme="minorHAnsi" w:hAnsiTheme="minorHAnsi" w:cstheme="minorHAnsi"/>
          <w:highlight w:val="lightGray"/>
          <w:lang w:val="en-GB"/>
        </w:rPr>
        <w:t xml:space="preserve">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361"/>
          <w:placeholder>
            <w:docPart w:val="FB1D0BC865974925B311E8BEF0B5A25B"/>
          </w:placeholder>
        </w:sdtPr>
        <w:sdtEndPr/>
        <w:sdtContent>
          <w:r w:rsidRPr="00DF6CA7">
            <w:rPr>
              <w:rFonts w:asciiTheme="minorHAnsi" w:hAnsiTheme="minorHAnsi" w:cstheme="minorHAnsi"/>
              <w:highlight w:val="lightGray"/>
              <w:lang w:val="en-GB"/>
            </w:rPr>
            <w:t>...</w:t>
          </w:r>
        </w:sdtContent>
      </w:sdt>
    </w:p>
    <w:p w:rsidR="00650A35" w:rsidRDefault="00650A35" w:rsidP="001349A8">
      <w:pPr>
        <w:rPr>
          <w:rFonts w:asciiTheme="minorHAnsi" w:hAnsiTheme="minorHAnsi" w:cstheme="minorHAnsi"/>
          <w:lang w:val="en-GB"/>
        </w:rPr>
      </w:pPr>
      <w:r w:rsidRPr="00DF6CA7">
        <w:rPr>
          <w:rFonts w:asciiTheme="minorHAnsi" w:hAnsiTheme="minorHAnsi" w:cstheme="minorHAnsi"/>
          <w:highlight w:val="lightGray"/>
          <w:lang w:val="en-GB"/>
        </w:rPr>
        <w:t xml:space="preserve">Last Date </w:t>
      </w:r>
      <w:r w:rsidR="0062431A" w:rsidRPr="00DF6CA7">
        <w:rPr>
          <w:rFonts w:asciiTheme="minorHAnsi" w:hAnsiTheme="minorHAnsi" w:cstheme="minorHAnsi"/>
          <w:highlight w:val="lightGray"/>
          <w:lang w:val="en-GB"/>
        </w:rPr>
        <w:t xml:space="preserve">and Time </w:t>
      </w:r>
      <w:r w:rsidRPr="00DF6CA7">
        <w:rPr>
          <w:rFonts w:asciiTheme="minorHAnsi" w:hAnsiTheme="minorHAnsi" w:cstheme="minorHAnsi"/>
          <w:highlight w:val="lightGray"/>
          <w:lang w:val="en-GB"/>
        </w:rPr>
        <w:t xml:space="preserve">of Revision: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180"/>
          <w:placeholder>
            <w:docPart w:val="DA211C311D184B43A95A691160D61145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="0062431A" w:rsidRPr="00DF6CA7">
            <w:rPr>
              <w:rFonts w:asciiTheme="minorHAnsi" w:hAnsiTheme="minorHAnsi" w:cstheme="minorHAnsi"/>
              <w:highlight w:val="lightGray"/>
              <w:lang w:val="en-GB"/>
            </w:rPr>
            <w:t xml:space="preserve">DD/MM/YYYY @ HH:MM </w:t>
          </w:r>
          <w:r w:rsidR="001349A8">
            <w:rPr>
              <w:rFonts w:asciiTheme="minorHAnsi" w:hAnsiTheme="minorHAnsi" w:cstheme="minorHAnsi"/>
              <w:highlight w:val="lightGray"/>
              <w:lang w:val="en-GB"/>
            </w:rPr>
            <w:t>(</w:t>
          </w:r>
          <w:r w:rsidR="0062431A" w:rsidRPr="00DF6CA7">
            <w:rPr>
              <w:rFonts w:asciiTheme="minorHAnsi" w:hAnsiTheme="minorHAnsi" w:cstheme="minorHAnsi"/>
              <w:highlight w:val="lightGray"/>
              <w:lang w:val="en-GB"/>
            </w:rPr>
            <w:t>AM</w:t>
          </w:r>
          <w:r w:rsidR="001349A8">
            <w:rPr>
              <w:rFonts w:asciiTheme="minorHAnsi" w:hAnsiTheme="minorHAnsi" w:cstheme="minorHAnsi"/>
              <w:highlight w:val="lightGray"/>
              <w:lang w:val="en-GB"/>
            </w:rPr>
            <w:t>/PM)</w:t>
          </w:r>
        </w:sdtContent>
      </w:sdt>
    </w:p>
    <w:p w:rsidR="0062431A" w:rsidRDefault="0062431A" w:rsidP="004B6320">
      <w:pPr>
        <w:rPr>
          <w:rFonts w:asciiTheme="minorHAnsi" w:hAnsiTheme="minorHAnsi" w:cstheme="minorHAnsi"/>
          <w:lang w:val="en-GB"/>
        </w:rPr>
      </w:pPr>
    </w:p>
    <w:p w:rsidR="00DE2339" w:rsidRDefault="00DE2339" w:rsidP="004B6320">
      <w:pPr>
        <w:rPr>
          <w:rFonts w:asciiTheme="minorHAnsi" w:hAnsiTheme="minorHAnsi" w:cstheme="minorHAnsi"/>
          <w:lang w:val="en-GB"/>
        </w:rPr>
      </w:pPr>
    </w:p>
    <w:p w:rsidR="00402E3D" w:rsidRPr="00E2282A" w:rsidRDefault="00402E3D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lastRenderedPageBreak/>
        <w:t>Introduction</w:t>
      </w:r>
    </w:p>
    <w:p w:rsidR="009E5786" w:rsidRDefault="00FD5CEC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Matlab may be used as a simple programming language. It is faster to code than many other languages, and allows simple code for manipulating matrices and vectors.</w:t>
      </w:r>
    </w:p>
    <w:p w:rsidR="007C58D2" w:rsidRPr="00E2282A" w:rsidRDefault="007C58D2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Materials and Methods</w:t>
      </w:r>
    </w:p>
    <w:p w:rsidR="009E5786" w:rsidRDefault="00FD5CEC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Matlab</w:t>
      </w:r>
    </w:p>
    <w:p w:rsidR="00402E3D" w:rsidRPr="00E2282A" w:rsidRDefault="00402E3D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Results</w:t>
      </w:r>
    </w:p>
    <w:p w:rsidR="00DC5051" w:rsidRDefault="00DC5051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402E3D" w:rsidRPr="00E2282A" w:rsidRDefault="00402E3D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Discussion</w:t>
      </w:r>
    </w:p>
    <w:p w:rsidR="00DC5051" w:rsidRDefault="00DC5051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discussion as text here 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discussion as text here 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discussion as text here 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discussion as text here ...</w:t>
      </w:r>
      <w:r w:rsidRPr="009E5786">
        <w:rPr>
          <w:rFonts w:asciiTheme="minorHAnsi" w:hAnsiTheme="minorHAnsi" w:cstheme="minorHAnsi"/>
          <w:lang w:val="en-GB"/>
        </w:rPr>
        <w:t xml:space="preserve"> 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discussion as text here 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discussion as text here ...</w:t>
      </w:r>
    </w:p>
    <w:p w:rsidR="008B1790" w:rsidRPr="00E2282A" w:rsidRDefault="008B1790" w:rsidP="008B1790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>
        <w:rPr>
          <w:rFonts w:asciiTheme="minorHAnsi" w:hAnsiTheme="minorHAnsi" w:cstheme="minorHAnsi"/>
          <w:color w:val="auto"/>
          <w:lang w:val="en-GB"/>
        </w:rPr>
        <w:t>Conclusions</w:t>
      </w:r>
    </w:p>
    <w:p w:rsidR="008B1790" w:rsidRDefault="008B1790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conclusion as text here 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conclusion as text here 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conclusion as text here 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conclusion as text here 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Add you conclusion as text here ...</w:t>
      </w:r>
    </w:p>
    <w:p w:rsidR="00E0097A" w:rsidRDefault="00E0097A" w:rsidP="00E2282A">
      <w:pPr>
        <w:rPr>
          <w:rFonts w:asciiTheme="minorHAnsi" w:hAnsiTheme="minorHAnsi" w:cstheme="minorHAnsi"/>
          <w:lang w:val="en-GB"/>
        </w:rPr>
      </w:pPr>
    </w:p>
    <w:p w:rsidR="00E0097A" w:rsidRDefault="00E0097A" w:rsidP="00E2282A">
      <w:pPr>
        <w:rPr>
          <w:rFonts w:asciiTheme="minorHAnsi" w:hAnsiTheme="minorHAnsi" w:cstheme="minorHAnsi"/>
          <w:lang w:val="en-GB"/>
        </w:rPr>
      </w:pPr>
    </w:p>
    <w:p w:rsidR="00C13211" w:rsidRDefault="00C13211" w:rsidP="00E2282A">
      <w:pPr>
        <w:rPr>
          <w:rFonts w:asciiTheme="minorHAnsi" w:hAnsiTheme="minorHAnsi" w:cstheme="minorHAnsi"/>
          <w:lang w:val="en-GB"/>
        </w:rPr>
      </w:pPr>
    </w:p>
    <w:p w:rsidR="00C13211" w:rsidRDefault="00C13211" w:rsidP="00E2282A">
      <w:pPr>
        <w:rPr>
          <w:rFonts w:asciiTheme="minorHAnsi" w:hAnsiTheme="minorHAnsi" w:cstheme="minorHAnsi"/>
          <w:lang w:val="en-GB"/>
        </w:rPr>
      </w:pPr>
    </w:p>
    <w:p w:rsidR="00C13211" w:rsidRDefault="00C13211" w:rsidP="00E2282A">
      <w:pPr>
        <w:rPr>
          <w:rFonts w:asciiTheme="minorHAnsi" w:hAnsiTheme="minorHAnsi" w:cstheme="minorHAnsi"/>
          <w:lang w:val="en-GB"/>
        </w:rPr>
      </w:pPr>
    </w:p>
    <w:p w:rsidR="00C13211" w:rsidRDefault="00C13211" w:rsidP="00E2282A">
      <w:pPr>
        <w:rPr>
          <w:rFonts w:asciiTheme="minorHAnsi" w:hAnsiTheme="minorHAnsi" w:cstheme="minorHAnsi"/>
          <w:lang w:val="en-GB"/>
        </w:rPr>
      </w:pPr>
    </w:p>
    <w:p w:rsidR="00FD5CEC" w:rsidRPr="00C13211" w:rsidRDefault="006352DC" w:rsidP="00C13211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APPENDIces</w:t>
      </w:r>
      <w:r w:rsidR="004D69BD">
        <w:rPr>
          <w:rFonts w:asciiTheme="minorHAnsi" w:hAnsiTheme="minorHAnsi" w:cstheme="minorHAnsi"/>
          <w:color w:val="auto"/>
        </w:rPr>
        <w:t xml:space="preserve">- </w:t>
      </w:r>
      <w:r w:rsidR="00BA78BA" w:rsidRPr="00E2282A">
        <w:rPr>
          <w:rFonts w:asciiTheme="minorHAnsi" w:hAnsiTheme="minorHAnsi" w:cstheme="minorHAnsi"/>
          <w:color w:val="auto"/>
        </w:rPr>
        <w:t>Figures and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D5CEC" w:rsidTr="00FD5CEC">
        <w:tc>
          <w:tcPr>
            <w:tcW w:w="10790" w:type="dxa"/>
          </w:tcPr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Q2 = s(x, y)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xDim = size(x);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yDim = size(y);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(xDim(1, 2) ~= 1)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(xDim(1, 1) == 1)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x = transpose(x);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else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'The input is not correct.'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return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(yDim(1, 2) ~= 1)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(yDim(1, 1) == 1)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y = transpose(y);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else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'The input is not correct.'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return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(size(x) ~= size(y))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'Input is incompatable.'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return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xy2 = [];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disp(size(x))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disp(size(y))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n = 1:size(x)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disp(n)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xy2 = [xy2; x(n, 1)*(y(n, 1)^2)];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     x     y    xy^2'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answ = [x, y, xy2];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disp(answ)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E83298" w:rsidRDefault="00E83298" w:rsidP="00E83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FD5CEC" w:rsidRDefault="00FD5CEC" w:rsidP="00331927">
            <w:pPr>
              <w:rPr>
                <w:b/>
                <w:bCs/>
              </w:rPr>
            </w:pPr>
          </w:p>
        </w:tc>
      </w:tr>
    </w:tbl>
    <w:p w:rsidR="00FD5CEC" w:rsidRDefault="00127F2F" w:rsidP="003319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Figure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D5CEC" w:rsidTr="00FD5CEC">
        <w:tc>
          <w:tcPr>
            <w:tcW w:w="10790" w:type="dxa"/>
          </w:tcPr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i = -40:0.1:20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(i &gt;= 9.0)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plot(i, 1.5*sqrt(4*i)+10,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);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;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((i &lt; 9.0) &amp;&amp; (i &gt;= 0.0))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plot(i, 38/(11 - i),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);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;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else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plot(i, i*sin(i) + 38/11,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);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;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)</w:t>
            </w:r>
          </w:p>
          <w:p w:rsidR="000E492E" w:rsidRDefault="000E492E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lastRenderedPageBreak/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)</w:t>
            </w:r>
          </w:p>
          <w:p w:rsidR="00772165" w:rsidRDefault="00772165" w:rsidP="000E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'Dorian Wang Matlab plot of piecewise function'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)</w:t>
            </w:r>
          </w:p>
          <w:p w:rsidR="00FD5CEC" w:rsidRPr="000E492E" w:rsidRDefault="00FD5CEC" w:rsidP="00331927">
            <w:pPr>
              <w:rPr>
                <w:b/>
                <w:bCs/>
                <w:lang w:val="en-CA"/>
              </w:rPr>
            </w:pPr>
          </w:p>
        </w:tc>
      </w:tr>
    </w:tbl>
    <w:p w:rsidR="00FD5CEC" w:rsidRDefault="00127F2F" w:rsidP="003319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Figure 2.</w:t>
      </w:r>
    </w:p>
    <w:p w:rsidR="00127F2F" w:rsidRDefault="00127F2F" w:rsidP="00331927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D5CEC" w:rsidTr="00FD5CEC">
        <w:tc>
          <w:tcPr>
            <w:tcW w:w="10790" w:type="dxa"/>
          </w:tcPr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Q4 = y(distance, fuel)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sizeD = size(distance);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KMpLToMpG = 2.35214583;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((size(distance) ~= size(fuel)) | (sizeD(1, 2) ~= 1))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'Input is not the correct size.'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)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CA" w:bidi="ar-SA"/>
              </w:rPr>
              <w:t>%error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KmPer100L = zeros(sizeD(1,1), sizeD(1,2));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n = 1:sizeD(1,1)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KmPer100L(n, 1) = distance(n, 1)/fuel(n, 1) * 100.0;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MlPerG = zeros(sizeD(1,1), sizeD(1,2));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n = 1:sizeD(1,1)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MlPerG(n, 1) = KmPer100L(n, 1) * KMpLToMpG / 100.0;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months = zeros(sizeD(1, 1), 1);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n = 1:sizeD(1, 1)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months(n, 1) = n;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month = months;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MilesPerGallon = MlPerG;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fuelUsed = fuel;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distanceTraveled = distance;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T = table(month, distanceTraveled, fuelUsed, MilesPerGallon, KmPer100L);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disp(T)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'The average fuel efficiency is %f MPG.\n'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, sum(MilesPerGallon(:))/ sizeD(1, 1));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'The average fuel consumption is %f L/100 km.\n'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, sum(KmPer100L(:))/ sizeD(1, 1));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FD5CEC" w:rsidRDefault="00FD5CEC" w:rsidP="00331927">
            <w:pPr>
              <w:rPr>
                <w:b/>
                <w:bCs/>
              </w:rPr>
            </w:pPr>
          </w:p>
        </w:tc>
      </w:tr>
    </w:tbl>
    <w:p w:rsidR="00FD5CEC" w:rsidRDefault="00127F2F" w:rsidP="003319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Figure 3.</w:t>
      </w:r>
    </w:p>
    <w:p w:rsidR="00127F2F" w:rsidRDefault="00127F2F" w:rsidP="00331927">
      <w:pPr>
        <w:rPr>
          <w:rFonts w:asciiTheme="minorHAnsi" w:hAnsiTheme="minorHAnsi" w:cstheme="minorHAnsi"/>
          <w:b/>
          <w:bCs/>
        </w:rPr>
      </w:pPr>
    </w:p>
    <w:p w:rsidR="00127F2F" w:rsidRDefault="00127F2F" w:rsidP="00331927">
      <w:pPr>
        <w:rPr>
          <w:rFonts w:asciiTheme="minorHAnsi" w:hAnsiTheme="minorHAnsi" w:cstheme="minorHAnsi"/>
          <w:b/>
          <w:bCs/>
        </w:rPr>
      </w:pPr>
    </w:p>
    <w:p w:rsidR="00127F2F" w:rsidRDefault="00127F2F" w:rsidP="00331927">
      <w:pPr>
        <w:rPr>
          <w:rFonts w:asciiTheme="minorHAnsi" w:hAnsiTheme="minorHAnsi" w:cstheme="minorHAnsi"/>
          <w:b/>
          <w:bCs/>
        </w:rPr>
      </w:pPr>
    </w:p>
    <w:p w:rsidR="00127F2F" w:rsidRDefault="00127F2F" w:rsidP="00331927">
      <w:pPr>
        <w:rPr>
          <w:rFonts w:asciiTheme="minorHAnsi" w:hAnsiTheme="minorHAnsi" w:cstheme="minorHAnsi"/>
          <w:b/>
          <w:bCs/>
        </w:rPr>
      </w:pPr>
    </w:p>
    <w:p w:rsidR="00127F2F" w:rsidRDefault="00127F2F" w:rsidP="00331927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D5CEC" w:rsidTr="00FD5CEC">
        <w:tc>
          <w:tcPr>
            <w:tcW w:w="10790" w:type="dxa"/>
          </w:tcPr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Q5 = y(input)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size(input) ~= size(1)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CA" w:bidi="ar-SA"/>
              </w:rPr>
              <w:t>% Error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inputLog = zeros(275, 1);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count = 0;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input ~= 1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count = count + 1;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inputLog(count, 1) = input;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mod(input, 2) == 0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input = input / 2;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else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   input = input * 3 + 1;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revSeries = flipud(inputLog);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revSeries = log10(revSeries);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plot((1:275), revSeries,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CA" w:bidi="ar-SA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);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CA" w:bidi="ar-SA"/>
              </w:rPr>
              <w:t>end</w:t>
            </w:r>
          </w:p>
          <w:p w:rsidR="00127F2F" w:rsidRDefault="00127F2F" w:rsidP="00127F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</w:p>
          <w:p w:rsidR="00FD5CEC" w:rsidRDefault="00FD5CEC" w:rsidP="00FD5CEC">
            <w:pPr>
              <w:rPr>
                <w:b/>
                <w:bCs/>
              </w:rPr>
            </w:pPr>
          </w:p>
        </w:tc>
      </w:tr>
    </w:tbl>
    <w:p w:rsidR="00FD5CEC" w:rsidRDefault="00127F2F" w:rsidP="00FD5CEC">
      <w:pPr>
        <w:rPr>
          <w:b/>
          <w:bCs/>
        </w:rPr>
      </w:pPr>
      <w:r>
        <w:rPr>
          <w:b/>
          <w:bCs/>
        </w:rPr>
        <w:t>Figure 4.</w:t>
      </w:r>
    </w:p>
    <w:p w:rsidR="00FD5CEC" w:rsidRDefault="00FD5CEC" w:rsidP="00331927">
      <w:pPr>
        <w:rPr>
          <w:rFonts w:asciiTheme="minorHAnsi" w:hAnsiTheme="minorHAnsi" w:cstheme="minorHAnsi"/>
          <w:b/>
          <w:bCs/>
        </w:rPr>
      </w:pPr>
    </w:p>
    <w:p w:rsidR="00FD5CEC" w:rsidRDefault="00FD5CEC" w:rsidP="00331927">
      <w:pPr>
        <w:rPr>
          <w:rFonts w:asciiTheme="minorHAnsi" w:hAnsiTheme="minorHAnsi" w:cstheme="minorHAnsi"/>
          <w:b/>
          <w:bCs/>
        </w:rPr>
      </w:pPr>
    </w:p>
    <w:p w:rsidR="00FD5CEC" w:rsidRDefault="00C13211" w:rsidP="00331927">
      <w:pPr>
        <w:rPr>
          <w:rFonts w:asciiTheme="minorHAnsi" w:hAnsiTheme="minorHAnsi" w:cstheme="minorHAnsi"/>
          <w:b/>
          <w:bCs/>
        </w:rPr>
      </w:pPr>
      <w:r>
        <w:rPr>
          <w:rFonts w:ascii="Courier New" w:hAnsi="Courier New" w:cs="Courier New"/>
          <w:noProof/>
          <w:sz w:val="24"/>
          <w:szCs w:val="24"/>
          <w:lang w:val="en-CA" w:eastAsia="ja-JP" w:bidi="ar-SA"/>
        </w:rPr>
        <w:lastRenderedPageBreak/>
        <w:drawing>
          <wp:inline distT="0" distB="0" distL="0" distR="0" wp14:anchorId="4E8FFB37" wp14:editId="04A55F66">
            <wp:extent cx="5334000" cy="4000500"/>
            <wp:effectExtent l="0" t="0" r="0" b="0"/>
            <wp:docPr id="1" name="Picture 1" descr="D:\Dorian's programs\Not a Program\Things\ECOR1010\Last 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rian's programs\Not a Program\Things\ECOR1010\Last lab\untitl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EC" w:rsidRDefault="00C13211" w:rsidP="003319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Figure 5.</w:t>
      </w:r>
    </w:p>
    <w:p w:rsidR="002C7716" w:rsidRDefault="002C7716" w:rsidP="00331927">
      <w:pPr>
        <w:rPr>
          <w:rFonts w:asciiTheme="minorHAnsi" w:hAnsiTheme="minorHAnsi" w:cstheme="minorHAnsi"/>
          <w:b/>
          <w:bCs/>
        </w:rPr>
      </w:pPr>
    </w:p>
    <w:p w:rsidR="00FD5CEC" w:rsidRDefault="00FD5CEC" w:rsidP="00331927">
      <w:pPr>
        <w:rPr>
          <w:rFonts w:asciiTheme="minorHAnsi" w:hAnsiTheme="minorHAnsi" w:cstheme="minorHAnsi"/>
          <w:b/>
          <w:bCs/>
        </w:rPr>
      </w:pPr>
    </w:p>
    <w:p w:rsidR="00FD5CEC" w:rsidRDefault="002C7716" w:rsidP="003319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Figure 6.</w:t>
      </w:r>
      <w:r w:rsidR="004F7750">
        <w:rPr>
          <w:rFonts w:asciiTheme="minorHAnsi" w:hAnsiTheme="minorHAnsi" w:cstheme="minorHAnsi"/>
          <w:b/>
          <w:bCs/>
          <w:noProof/>
          <w:lang w:val="en-CA" w:eastAsia="ja-JP" w:bidi="ar-SA"/>
        </w:rPr>
        <w:drawing>
          <wp:inline distT="0" distB="0" distL="0" distR="0">
            <wp:extent cx="5334000" cy="4000500"/>
            <wp:effectExtent l="0" t="0" r="0" b="0"/>
            <wp:docPr id="3" name="Picture 3" descr="D:\Dorian's programs\Not a Program\Things\ECOR1010\Last lab\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rian's programs\Not a Program\Things\ECOR1010\Last lab\number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EC" w:rsidRDefault="004F7750" w:rsidP="003319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val="en-CA" w:eastAsia="ja-JP" w:bidi="ar-SA"/>
        </w:rPr>
        <w:drawing>
          <wp:inline distT="0" distB="0" distL="0" distR="0" wp14:anchorId="6480E393" wp14:editId="3FA77444">
            <wp:extent cx="5334000" cy="4000500"/>
            <wp:effectExtent l="0" t="0" r="0" b="0"/>
            <wp:docPr id="2" name="Picture 2" descr="D:\Dorian's programs\Not a Program\Things\ECOR1010\Last lab\fu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rian's programs\Not a Program\Things\ECOR1010\Last lab\fue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EC" w:rsidRDefault="004F7750" w:rsidP="003319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Figure 7.</w:t>
      </w:r>
      <w:bookmarkStart w:id="0" w:name="_GoBack"/>
      <w:bookmarkEnd w:id="0"/>
    </w:p>
    <w:p w:rsidR="00FD5CEC" w:rsidRDefault="00FD5CEC" w:rsidP="00331927">
      <w:pPr>
        <w:rPr>
          <w:rFonts w:asciiTheme="minorHAnsi" w:hAnsiTheme="minorHAnsi" w:cstheme="minorHAnsi"/>
          <w:b/>
          <w:bCs/>
        </w:rPr>
      </w:pPr>
    </w:p>
    <w:sectPr w:rsidR="00FD5CEC" w:rsidSect="00331927">
      <w:headerReference w:type="default" r:id="rId15"/>
      <w:footerReference w:type="default" r:id="rId16"/>
      <w:footerReference w:type="first" r:id="rId17"/>
      <w:footnotePr>
        <w:numFmt w:val="chicago"/>
      </w:footnotePr>
      <w:pgSz w:w="12240" w:h="15840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37F" w:rsidRDefault="0023037F" w:rsidP="00F169C7">
      <w:pPr>
        <w:spacing w:after="0" w:line="240" w:lineRule="auto"/>
      </w:pPr>
      <w:r>
        <w:separator/>
      </w:r>
    </w:p>
  </w:endnote>
  <w:endnote w:type="continuationSeparator" w:id="0">
    <w:p w:rsidR="0023037F" w:rsidRDefault="0023037F" w:rsidP="00F1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56154"/>
      <w:docPartObj>
        <w:docPartGallery w:val="Page Numbers (Bottom of Page)"/>
        <w:docPartUnique/>
      </w:docPartObj>
    </w:sdtPr>
    <w:sdtEndPr/>
    <w:sdtContent>
      <w:p w:rsidR="00BD1EF5" w:rsidRDefault="004F3554" w:rsidP="00DE2339">
        <w:pPr>
          <w:pStyle w:val="Footer"/>
          <w:jc w:val="center"/>
        </w:pPr>
        <w:r>
          <w:fldChar w:fldCharType="begin"/>
        </w:r>
        <w:r w:rsidR="001B30EF">
          <w:instrText xml:space="preserve"> PAGE   \* MERGEFORMAT </w:instrText>
        </w:r>
        <w:r>
          <w:fldChar w:fldCharType="separate"/>
        </w:r>
        <w:r w:rsidR="004F775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D1EF5" w:rsidRDefault="00BD1E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218067"/>
      <w:docPartObj>
        <w:docPartGallery w:val="Page Numbers (Bottom of Page)"/>
        <w:docPartUnique/>
      </w:docPartObj>
    </w:sdtPr>
    <w:sdtEndPr/>
    <w:sdtContent>
      <w:p w:rsidR="006352DC" w:rsidRDefault="006352DC" w:rsidP="00DE2339">
        <w:pPr>
          <w:pStyle w:val="Footer"/>
        </w:pPr>
      </w:p>
      <w:p w:rsidR="006352DC" w:rsidRDefault="0023037F" w:rsidP="00DE2339">
        <w:pPr>
          <w:pStyle w:val="Footer"/>
        </w:pPr>
      </w:p>
    </w:sdtContent>
  </w:sdt>
  <w:p w:rsidR="006352DC" w:rsidRDefault="00635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37F" w:rsidRDefault="0023037F" w:rsidP="00F169C7">
      <w:pPr>
        <w:spacing w:after="0" w:line="240" w:lineRule="auto"/>
      </w:pPr>
      <w:r>
        <w:separator/>
      </w:r>
    </w:p>
  </w:footnote>
  <w:footnote w:type="continuationSeparator" w:id="0">
    <w:p w:rsidR="0023037F" w:rsidRDefault="0023037F" w:rsidP="00F16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F5" w:rsidRPr="00F169C7" w:rsidRDefault="0023037F" w:rsidP="00070012">
    <w:pPr>
      <w:pStyle w:val="Header"/>
      <w:shd w:val="clear" w:color="auto" w:fill="EEECE1" w:themeFill="background2"/>
      <w:jc w:val="center"/>
      <w:rPr>
        <w:lang w:val="en-GB"/>
      </w:rPr>
    </w:pPr>
    <w:sdt>
      <w:sdtPr>
        <w:rPr>
          <w:lang w:val="en-GB"/>
        </w:rPr>
        <w:id w:val="9156366"/>
        <w:placeholder>
          <w:docPart w:val="CAF56045091147509395B204E55F0029"/>
        </w:placeholder>
      </w:sdtPr>
      <w:sdtEndPr/>
      <w:sdtContent>
        <w:r w:rsidR="00070012">
          <w:rPr>
            <w:lang w:val="en-GB"/>
          </w:rPr>
          <w:t xml:space="preserve">Author Surname, </w:t>
        </w:r>
        <w:r w:rsidR="001E0B4D">
          <w:rPr>
            <w:lang w:val="en-GB"/>
          </w:rPr>
          <w:t>Given Name</w:t>
        </w:r>
      </w:sdtContent>
    </w:sdt>
    <w:r w:rsidR="00BD1EF5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2416"/>
    <w:multiLevelType w:val="hybridMultilevel"/>
    <w:tmpl w:val="4DE0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7151"/>
    <w:multiLevelType w:val="hybridMultilevel"/>
    <w:tmpl w:val="3E62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7472E"/>
    <w:multiLevelType w:val="hybridMultilevel"/>
    <w:tmpl w:val="8A123C6C"/>
    <w:lvl w:ilvl="0" w:tplc="5EDEEB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A8"/>
    <w:rsid w:val="00052BBE"/>
    <w:rsid w:val="00070012"/>
    <w:rsid w:val="000A5962"/>
    <w:rsid w:val="000D23F4"/>
    <w:rsid w:val="000E3CBD"/>
    <w:rsid w:val="000E492E"/>
    <w:rsid w:val="00112765"/>
    <w:rsid w:val="00127F2F"/>
    <w:rsid w:val="001349A8"/>
    <w:rsid w:val="00163E6D"/>
    <w:rsid w:val="00194044"/>
    <w:rsid w:val="001B30EF"/>
    <w:rsid w:val="001C790E"/>
    <w:rsid w:val="001E0B4D"/>
    <w:rsid w:val="001E67D0"/>
    <w:rsid w:val="002073EC"/>
    <w:rsid w:val="002138B0"/>
    <w:rsid w:val="0023037F"/>
    <w:rsid w:val="00272AF3"/>
    <w:rsid w:val="002A674B"/>
    <w:rsid w:val="002C7716"/>
    <w:rsid w:val="002F760C"/>
    <w:rsid w:val="003036B3"/>
    <w:rsid w:val="00325755"/>
    <w:rsid w:val="00331927"/>
    <w:rsid w:val="00364BEB"/>
    <w:rsid w:val="003B30A1"/>
    <w:rsid w:val="003E6E99"/>
    <w:rsid w:val="003F23A8"/>
    <w:rsid w:val="003F251F"/>
    <w:rsid w:val="00402E3D"/>
    <w:rsid w:val="00415701"/>
    <w:rsid w:val="004473A8"/>
    <w:rsid w:val="00462FE8"/>
    <w:rsid w:val="00486660"/>
    <w:rsid w:val="004B6320"/>
    <w:rsid w:val="004C64BF"/>
    <w:rsid w:val="004C64F5"/>
    <w:rsid w:val="004D69BD"/>
    <w:rsid w:val="004E63CC"/>
    <w:rsid w:val="004F3554"/>
    <w:rsid w:val="004F7750"/>
    <w:rsid w:val="0050427F"/>
    <w:rsid w:val="005053D3"/>
    <w:rsid w:val="00510167"/>
    <w:rsid w:val="00511A9A"/>
    <w:rsid w:val="00516284"/>
    <w:rsid w:val="00573822"/>
    <w:rsid w:val="00584AAA"/>
    <w:rsid w:val="00595163"/>
    <w:rsid w:val="005E7ECE"/>
    <w:rsid w:val="00613329"/>
    <w:rsid w:val="006215C8"/>
    <w:rsid w:val="0062431A"/>
    <w:rsid w:val="00631052"/>
    <w:rsid w:val="006352DC"/>
    <w:rsid w:val="00642BA2"/>
    <w:rsid w:val="00650A35"/>
    <w:rsid w:val="00661532"/>
    <w:rsid w:val="00666405"/>
    <w:rsid w:val="006A7C16"/>
    <w:rsid w:val="006C54F7"/>
    <w:rsid w:val="00701059"/>
    <w:rsid w:val="00733452"/>
    <w:rsid w:val="00741440"/>
    <w:rsid w:val="0075350B"/>
    <w:rsid w:val="00772165"/>
    <w:rsid w:val="00774060"/>
    <w:rsid w:val="007C58D2"/>
    <w:rsid w:val="008177E0"/>
    <w:rsid w:val="00852762"/>
    <w:rsid w:val="00867D4C"/>
    <w:rsid w:val="00870065"/>
    <w:rsid w:val="0087451E"/>
    <w:rsid w:val="008B1790"/>
    <w:rsid w:val="008B4D09"/>
    <w:rsid w:val="008B77B1"/>
    <w:rsid w:val="008F3117"/>
    <w:rsid w:val="00926EA7"/>
    <w:rsid w:val="009A5C67"/>
    <w:rsid w:val="009E5786"/>
    <w:rsid w:val="00A0240F"/>
    <w:rsid w:val="00A077D5"/>
    <w:rsid w:val="00A22562"/>
    <w:rsid w:val="00A25386"/>
    <w:rsid w:val="00A56970"/>
    <w:rsid w:val="00A7300F"/>
    <w:rsid w:val="00AE20F8"/>
    <w:rsid w:val="00B23EC7"/>
    <w:rsid w:val="00B245E2"/>
    <w:rsid w:val="00B273B6"/>
    <w:rsid w:val="00B46409"/>
    <w:rsid w:val="00B5032E"/>
    <w:rsid w:val="00B702C7"/>
    <w:rsid w:val="00B82F95"/>
    <w:rsid w:val="00B8449B"/>
    <w:rsid w:val="00B9663B"/>
    <w:rsid w:val="00BA69E8"/>
    <w:rsid w:val="00BA78BA"/>
    <w:rsid w:val="00BB25A3"/>
    <w:rsid w:val="00BD1EF5"/>
    <w:rsid w:val="00BE43B6"/>
    <w:rsid w:val="00C13211"/>
    <w:rsid w:val="00C53E0F"/>
    <w:rsid w:val="00CB3A9E"/>
    <w:rsid w:val="00D43CD7"/>
    <w:rsid w:val="00D53D56"/>
    <w:rsid w:val="00DA46A6"/>
    <w:rsid w:val="00DC5051"/>
    <w:rsid w:val="00DC6DFD"/>
    <w:rsid w:val="00DE02EB"/>
    <w:rsid w:val="00DE2339"/>
    <w:rsid w:val="00DE50D3"/>
    <w:rsid w:val="00DF6CA7"/>
    <w:rsid w:val="00E0097A"/>
    <w:rsid w:val="00E2282A"/>
    <w:rsid w:val="00E40952"/>
    <w:rsid w:val="00E83298"/>
    <w:rsid w:val="00EA211A"/>
    <w:rsid w:val="00ED04DD"/>
    <w:rsid w:val="00EE5838"/>
    <w:rsid w:val="00F169C7"/>
    <w:rsid w:val="00F2508C"/>
    <w:rsid w:val="00F5292F"/>
    <w:rsid w:val="00FD5CEC"/>
    <w:rsid w:val="00F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F29949-CD42-4DBC-907A-DD1F185E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D2"/>
  </w:style>
  <w:style w:type="paragraph" w:styleId="Heading1">
    <w:name w:val="heading 1"/>
    <w:basedOn w:val="Normal"/>
    <w:next w:val="Normal"/>
    <w:link w:val="Heading1Char"/>
    <w:uiPriority w:val="9"/>
    <w:qFormat/>
    <w:rsid w:val="007C58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8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8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8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8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58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58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8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8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D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58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58D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58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58D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58D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C58D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C58D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7C58D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8D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8D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8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58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C58D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8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C58D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C58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C58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C58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8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8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58D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8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8D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C58D2"/>
    <w:rPr>
      <w:i/>
      <w:iCs/>
    </w:rPr>
  </w:style>
  <w:style w:type="character" w:styleId="IntenseEmphasis">
    <w:name w:val="Intense Emphasis"/>
    <w:uiPriority w:val="21"/>
    <w:qFormat/>
    <w:rsid w:val="007C58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C58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C58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C58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8D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C58D2"/>
  </w:style>
  <w:style w:type="character" w:styleId="Hyperlink">
    <w:name w:val="Hyperlink"/>
    <w:basedOn w:val="DefaultParagraphFont"/>
    <w:uiPriority w:val="99"/>
    <w:unhideWhenUsed/>
    <w:rsid w:val="00BB25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9C7"/>
  </w:style>
  <w:style w:type="paragraph" w:styleId="Footer">
    <w:name w:val="footer"/>
    <w:basedOn w:val="Normal"/>
    <w:link w:val="FooterChar"/>
    <w:uiPriority w:val="99"/>
    <w:unhideWhenUsed/>
    <w:rsid w:val="00F1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C7"/>
  </w:style>
  <w:style w:type="table" w:styleId="TableGrid">
    <w:name w:val="Table Grid"/>
    <w:basedOn w:val="TableNormal"/>
    <w:uiPriority w:val="1"/>
    <w:rsid w:val="00F169C7"/>
    <w:pPr>
      <w:spacing w:after="0" w:line="240" w:lineRule="auto"/>
    </w:pPr>
    <w:rPr>
      <w:rFonts w:asciiTheme="minorHAnsi" w:eastAsiaTheme="minorEastAsia" w:hAnsi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169C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67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7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7D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6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orianwang@cmail.carleton.ca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...@....ca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oman\AppData\Roaming\Microsoft\Templates\TP03000016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5A7272F4A64FA0A88CFD8076112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BEEA2-4E30-47BB-A7CA-3E04C7505534}"/>
      </w:docPartPr>
      <w:docPartBody>
        <w:p w:rsidR="00EE2BCC" w:rsidRDefault="007856D4">
          <w:pPr>
            <w:pStyle w:val="3E5A7272F4A64FA0A88CFD80761120B0"/>
          </w:pPr>
          <w:r>
            <w:rPr>
              <w:rStyle w:val="PlaceholderText"/>
            </w:rPr>
            <w:t>[Type Title]</w:t>
          </w:r>
        </w:p>
      </w:docPartBody>
    </w:docPart>
    <w:docPart>
      <w:docPartPr>
        <w:name w:val="4301CC6EECE941DD9BDDA4EA99829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FC169-D1C1-4472-8352-3CA42EB45B1A}"/>
      </w:docPartPr>
      <w:docPartBody>
        <w:p w:rsidR="00EE2BCC" w:rsidRDefault="007856D4">
          <w:pPr>
            <w:pStyle w:val="4301CC6EECE941DD9BDDA4EA99829864"/>
          </w:pPr>
          <w:r w:rsidRPr="00595163">
            <w:rPr>
              <w:rStyle w:val="PlaceholderText"/>
              <w:color w:val="595959" w:themeColor="text1" w:themeTint="A6"/>
            </w:rPr>
            <w:t>[Type Authors</w:t>
          </w:r>
          <w:r w:rsidRPr="00595163">
            <w:rPr>
              <w:rStyle w:val="PlaceholderText"/>
              <w:color w:val="595959" w:themeColor="text1" w:themeTint="A6"/>
              <w:vertAlign w:val="superscript"/>
            </w:rPr>
            <w:t>1</w:t>
          </w:r>
          <w:r w:rsidRPr="00595163">
            <w:rPr>
              <w:rStyle w:val="PlaceholderText"/>
              <w:color w:val="595959" w:themeColor="text1" w:themeTint="A6"/>
            </w:rPr>
            <w:t>]</w:t>
          </w:r>
        </w:p>
      </w:docPartBody>
    </w:docPart>
    <w:docPart>
      <w:docPartPr>
        <w:name w:val="5832883963C54CAC9E5ECB4A7AA41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4D07B-D1FB-41EA-9006-B730624F5486}"/>
      </w:docPartPr>
      <w:docPartBody>
        <w:p w:rsidR="00EE2BCC" w:rsidRDefault="007856D4">
          <w:pPr>
            <w:pStyle w:val="5832883963C54CAC9E5ECB4A7AA41411"/>
          </w:pPr>
          <w:r>
            <w:rPr>
              <w:rStyle w:val="PlaceholderText"/>
            </w:rPr>
            <w:t xml:space="preserve">[Type </w:t>
          </w:r>
          <w:r>
            <w:rPr>
              <w:rStyle w:val="PlaceholderText"/>
              <w:vertAlign w:val="superscript"/>
            </w:rPr>
            <w:t>1</w:t>
          </w:r>
          <w:r>
            <w:rPr>
              <w:rStyle w:val="PlaceholderText"/>
            </w:rPr>
            <w:t>Main Affiliations of Authors]</w:t>
          </w:r>
        </w:p>
      </w:docPartBody>
    </w:docPart>
    <w:docPart>
      <w:docPartPr>
        <w:name w:val="74C3AF60B96B45A8B4264638F1F9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E5E9-CB19-4BE3-B0B1-D71EFE440894}"/>
      </w:docPartPr>
      <w:docPartBody>
        <w:p w:rsidR="00EE2BCC" w:rsidRDefault="007856D4">
          <w:pPr>
            <w:pStyle w:val="74C3AF60B96B45A8B4264638F1F94AB1"/>
          </w:pPr>
          <w:r>
            <w:rPr>
              <w:rStyle w:val="PlaceholderText"/>
            </w:rPr>
            <w:t>[Type Abbreviated Title]</w:t>
          </w:r>
        </w:p>
      </w:docPartBody>
    </w:docPart>
    <w:docPart>
      <w:docPartPr>
        <w:name w:val="55E9345EE11C4C3FB97DE2859D99A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7A0BC-E7C2-47FD-A8CB-5BB3FE43D81A}"/>
      </w:docPartPr>
      <w:docPartBody>
        <w:p w:rsidR="00EE2BCC" w:rsidRDefault="007856D4">
          <w:pPr>
            <w:pStyle w:val="55E9345EE11C4C3FB97DE2859D99AD3C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FB1D0BC865974925B311E8BEF0B5A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588FA-B78B-413B-AE41-79A2F62A0C07}"/>
      </w:docPartPr>
      <w:docPartBody>
        <w:p w:rsidR="00EE2BCC" w:rsidRDefault="007856D4">
          <w:pPr>
            <w:pStyle w:val="FB1D0BC865974925B311E8BEF0B5A25B"/>
          </w:pPr>
          <w:r>
            <w:rPr>
              <w:rStyle w:val="PlaceholderText"/>
            </w:rPr>
            <w:t>[Total Number of Figures and Tables]</w:t>
          </w:r>
        </w:p>
      </w:docPartBody>
    </w:docPart>
    <w:docPart>
      <w:docPartPr>
        <w:name w:val="DA211C311D184B43A95A691160D6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0140F-91C1-45A4-A5AE-28E3FB2525AF}"/>
      </w:docPartPr>
      <w:docPartBody>
        <w:p w:rsidR="00EE2BCC" w:rsidRDefault="007856D4">
          <w:pPr>
            <w:pStyle w:val="DA211C311D184B43A95A691160D61145"/>
          </w:pPr>
          <w:r w:rsidRPr="00E061A3">
            <w:rPr>
              <w:rStyle w:val="PlaceholderText"/>
            </w:rPr>
            <w:t>Click here to enter a date.</w:t>
          </w:r>
        </w:p>
      </w:docPartBody>
    </w:docPart>
    <w:docPart>
      <w:docPartPr>
        <w:name w:val="CAF56045091147509395B204E55F0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5E1AE-B963-488C-BF59-88A1C5ED8F1B}"/>
      </w:docPartPr>
      <w:docPartBody>
        <w:p w:rsidR="00EE2BCC" w:rsidRDefault="007856D4">
          <w:pPr>
            <w:pStyle w:val="CAF56045091147509395B204E55F0029"/>
          </w:pPr>
          <w:r>
            <w:rPr>
              <w:rStyle w:val="PlaceholderText"/>
            </w:rPr>
            <w:t>[Author Surnames]</w:t>
          </w:r>
        </w:p>
      </w:docPartBody>
    </w:docPart>
    <w:docPart>
      <w:docPartPr>
        <w:name w:val="D3D053CF45D14F4194707CF598FC3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F4C4C-BBB1-4AE9-BE2E-611B8395D26A}"/>
      </w:docPartPr>
      <w:docPartBody>
        <w:p w:rsidR="00325852" w:rsidRDefault="00EE2BCC" w:rsidP="00EE2BCC">
          <w:pPr>
            <w:pStyle w:val="D3D053CF45D14F4194707CF598FC3627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A01A0DBDEA1F482488C4443EF17D6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0ED2-57F9-41AA-AC72-E0CD114D30F9}"/>
      </w:docPartPr>
      <w:docPartBody>
        <w:p w:rsidR="00325852" w:rsidRDefault="00EE2BCC" w:rsidP="00EE2BCC">
          <w:pPr>
            <w:pStyle w:val="A01A0DBDEA1F482488C4443EF17D63D7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C5EB76EA6AB747C7BDC52252F641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D01B-B35E-407E-A921-CBED27C95A0F}"/>
      </w:docPartPr>
      <w:docPartBody>
        <w:p w:rsidR="00325852" w:rsidRDefault="00EE2BCC" w:rsidP="00EE2BCC">
          <w:pPr>
            <w:pStyle w:val="C5EB76EA6AB747C7BDC52252F641FB83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34652410D7464585BA7275B1379EF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6CC42-7C4B-4DF1-BED7-BD8E883EC45C}"/>
      </w:docPartPr>
      <w:docPartBody>
        <w:p w:rsidR="00325852" w:rsidRDefault="00EE2BCC" w:rsidP="00EE2BCC">
          <w:pPr>
            <w:pStyle w:val="34652410D7464585BA7275B1379EF81E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561945C6D35C4CE788355F280E4F1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58698-FF93-4FCD-A1CF-BB8CDD8E7F36}"/>
      </w:docPartPr>
      <w:docPartBody>
        <w:p w:rsidR="00325852" w:rsidRDefault="00EE2BCC" w:rsidP="00EE2BCC">
          <w:pPr>
            <w:pStyle w:val="561945C6D35C4CE788355F280E4F1CA3"/>
          </w:pPr>
          <w:r>
            <w:rPr>
              <w:rStyle w:val="PlaceholderText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56D4"/>
    <w:rsid w:val="001D0586"/>
    <w:rsid w:val="00211A8D"/>
    <w:rsid w:val="00325852"/>
    <w:rsid w:val="006010E3"/>
    <w:rsid w:val="007856D4"/>
    <w:rsid w:val="00B2290B"/>
    <w:rsid w:val="00B7089D"/>
    <w:rsid w:val="00C56547"/>
    <w:rsid w:val="00DF7A37"/>
    <w:rsid w:val="00EE2BCC"/>
    <w:rsid w:val="00EF2570"/>
    <w:rsid w:val="00F224C2"/>
    <w:rsid w:val="00F9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2BCC"/>
    <w:rPr>
      <w:color w:val="808080"/>
    </w:rPr>
  </w:style>
  <w:style w:type="paragraph" w:customStyle="1" w:styleId="3E5A7272F4A64FA0A88CFD80761120B0">
    <w:name w:val="3E5A7272F4A64FA0A88CFD80761120B0"/>
    <w:rsid w:val="00EE2BCC"/>
  </w:style>
  <w:style w:type="paragraph" w:customStyle="1" w:styleId="4301CC6EECE941DD9BDDA4EA99829864">
    <w:name w:val="4301CC6EECE941DD9BDDA4EA99829864"/>
    <w:rsid w:val="00EE2BCC"/>
  </w:style>
  <w:style w:type="paragraph" w:customStyle="1" w:styleId="5832883963C54CAC9E5ECB4A7AA41411">
    <w:name w:val="5832883963C54CAC9E5ECB4A7AA41411"/>
    <w:rsid w:val="00EE2BCC"/>
  </w:style>
  <w:style w:type="paragraph" w:customStyle="1" w:styleId="74C3AF60B96B45A8B4264638F1F94AB1">
    <w:name w:val="74C3AF60B96B45A8B4264638F1F94AB1"/>
    <w:rsid w:val="00EE2BCC"/>
  </w:style>
  <w:style w:type="paragraph" w:customStyle="1" w:styleId="8C11D11222AF46C583406EB8B29CC86A">
    <w:name w:val="8C11D11222AF46C583406EB8B29CC86A"/>
    <w:rsid w:val="00EE2BCC"/>
  </w:style>
  <w:style w:type="paragraph" w:customStyle="1" w:styleId="2AB15173687143D4BF4AF1330D067445">
    <w:name w:val="2AB15173687143D4BF4AF1330D067445"/>
    <w:rsid w:val="00EE2BCC"/>
  </w:style>
  <w:style w:type="paragraph" w:customStyle="1" w:styleId="D38A255D365548D6915AA76EFFD39D08">
    <w:name w:val="D38A255D365548D6915AA76EFFD39D08"/>
    <w:rsid w:val="00EE2BCC"/>
  </w:style>
  <w:style w:type="paragraph" w:customStyle="1" w:styleId="94652B7E8EE34EB3AB34D2024372AFDF">
    <w:name w:val="94652B7E8EE34EB3AB34D2024372AFDF"/>
    <w:rsid w:val="00EE2BCC"/>
  </w:style>
  <w:style w:type="paragraph" w:customStyle="1" w:styleId="55E9345EE11C4C3FB97DE2859D99AD3C">
    <w:name w:val="55E9345EE11C4C3FB97DE2859D99AD3C"/>
    <w:rsid w:val="00EE2BCC"/>
  </w:style>
  <w:style w:type="paragraph" w:customStyle="1" w:styleId="FB1D0BC865974925B311E8BEF0B5A25B">
    <w:name w:val="FB1D0BC865974925B311E8BEF0B5A25B"/>
    <w:rsid w:val="00EE2BCC"/>
  </w:style>
  <w:style w:type="paragraph" w:customStyle="1" w:styleId="DA211C311D184B43A95A691160D61145">
    <w:name w:val="DA211C311D184B43A95A691160D61145"/>
    <w:rsid w:val="00EE2BCC"/>
  </w:style>
  <w:style w:type="paragraph" w:customStyle="1" w:styleId="F145504FB7064623846230EED643A291">
    <w:name w:val="F145504FB7064623846230EED643A291"/>
    <w:rsid w:val="00EE2BCC"/>
  </w:style>
  <w:style w:type="paragraph" w:customStyle="1" w:styleId="E25824BF58BD4F07A4721853367E6E5B">
    <w:name w:val="E25824BF58BD4F07A4721853367E6E5B"/>
    <w:rsid w:val="00EE2BCC"/>
  </w:style>
  <w:style w:type="paragraph" w:customStyle="1" w:styleId="91BF8E2D86ED47D6A4ADCC42A37747C3">
    <w:name w:val="91BF8E2D86ED47D6A4ADCC42A37747C3"/>
    <w:rsid w:val="00EE2BCC"/>
  </w:style>
  <w:style w:type="paragraph" w:customStyle="1" w:styleId="A3EED488F8A942B4999BC8FE11F2F414">
    <w:name w:val="A3EED488F8A942B4999BC8FE11F2F414"/>
    <w:rsid w:val="00EE2BCC"/>
  </w:style>
  <w:style w:type="paragraph" w:customStyle="1" w:styleId="CAF56045091147509395B204E55F0029">
    <w:name w:val="CAF56045091147509395B204E55F0029"/>
    <w:rsid w:val="00EE2BCC"/>
  </w:style>
  <w:style w:type="paragraph" w:customStyle="1" w:styleId="5528C3A51FFE4F0F9157E84207874144">
    <w:name w:val="5528C3A51FFE4F0F9157E84207874144"/>
    <w:rsid w:val="00EE2BCC"/>
  </w:style>
  <w:style w:type="paragraph" w:customStyle="1" w:styleId="B043501FBAE74716BAFDD0E47D80EFDB">
    <w:name w:val="B043501FBAE74716BAFDD0E47D80EFDB"/>
    <w:rsid w:val="00EE2BCC"/>
  </w:style>
  <w:style w:type="paragraph" w:customStyle="1" w:styleId="8296E20BE9254DA9ACEBD068627708AC">
    <w:name w:val="8296E20BE9254DA9ACEBD068627708AC"/>
    <w:rsid w:val="00EE2BCC"/>
  </w:style>
  <w:style w:type="paragraph" w:customStyle="1" w:styleId="E4F56BB623694691B769E8939CFA438C">
    <w:name w:val="E4F56BB623694691B769E8939CFA438C"/>
    <w:rsid w:val="00EE2BCC"/>
  </w:style>
  <w:style w:type="paragraph" w:customStyle="1" w:styleId="5E3EBFDC75D54C42914DB5A04AFC3647">
    <w:name w:val="5E3EBFDC75D54C42914DB5A04AFC3647"/>
    <w:rsid w:val="00EE2BCC"/>
  </w:style>
  <w:style w:type="paragraph" w:customStyle="1" w:styleId="E35D161D6203439DBE4879C008B4C353">
    <w:name w:val="E35D161D6203439DBE4879C008B4C353"/>
    <w:rsid w:val="00EE2BCC"/>
  </w:style>
  <w:style w:type="paragraph" w:customStyle="1" w:styleId="4D55142D793A4EC58F27E6D96B2F3D29">
    <w:name w:val="4D55142D793A4EC58F27E6D96B2F3D29"/>
    <w:rsid w:val="00EE2BCC"/>
  </w:style>
  <w:style w:type="paragraph" w:customStyle="1" w:styleId="CBC277BA03584B069CF0AEC1717449C0">
    <w:name w:val="CBC277BA03584B069CF0AEC1717449C0"/>
    <w:rsid w:val="00EE2BCC"/>
  </w:style>
  <w:style w:type="paragraph" w:customStyle="1" w:styleId="D3D053CF45D14F4194707CF598FC3627">
    <w:name w:val="D3D053CF45D14F4194707CF598FC3627"/>
    <w:rsid w:val="00EE2BCC"/>
  </w:style>
  <w:style w:type="paragraph" w:customStyle="1" w:styleId="A01A0DBDEA1F482488C4443EF17D63D7">
    <w:name w:val="A01A0DBDEA1F482488C4443EF17D63D7"/>
    <w:rsid w:val="00EE2BCC"/>
  </w:style>
  <w:style w:type="paragraph" w:customStyle="1" w:styleId="C5EB76EA6AB747C7BDC52252F641FB83">
    <w:name w:val="C5EB76EA6AB747C7BDC52252F641FB83"/>
    <w:rsid w:val="00EE2BCC"/>
  </w:style>
  <w:style w:type="paragraph" w:customStyle="1" w:styleId="34652410D7464585BA7275B1379EF81E">
    <w:name w:val="34652410D7464585BA7275B1379EF81E"/>
    <w:rsid w:val="00EE2BCC"/>
  </w:style>
  <w:style w:type="paragraph" w:customStyle="1" w:styleId="561945C6D35C4CE788355F280E4F1CA3">
    <w:name w:val="561945C6D35C4CE788355F280E4F1CA3"/>
    <w:rsid w:val="00EE2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C0DF6-C657-4C2F-BF9A-1D2B0757A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C47A1-2E0A-48C1-AADC-ABB9711A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TP030000161.dotx</Template>
  <TotalTime>183</TotalTime>
  <Pages>8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</dc:creator>
  <cp:lastModifiedBy>asdf fdsa</cp:lastModifiedBy>
  <cp:revision>9</cp:revision>
  <dcterms:created xsi:type="dcterms:W3CDTF">2015-12-03T15:22:00Z</dcterms:created>
  <dcterms:modified xsi:type="dcterms:W3CDTF">2015-12-03T18:25:00Z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TC300001619990</vt:lpwstr>
  </property>
</Properties>
</file>
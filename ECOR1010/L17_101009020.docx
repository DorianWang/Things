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hAnsiTheme="minorHAnsi" w:cstheme="minorHAnsi"/>
          <w:color w:val="auto"/>
          <w:lang w:val="en-GB"/>
        </w:rPr>
        <w:id w:val="9156306"/>
        <w:placeholder>
          <w:docPart w:val="3E5A7272F4A64FA0A88CFD80761120B0"/>
        </w:placeholder>
      </w:sdtPr>
      <w:sdtEndPr/>
      <w:sdtContent>
        <w:p w:rsidR="00402E3D" w:rsidRPr="00E2282A" w:rsidRDefault="00E2282A" w:rsidP="00E2282A">
          <w:pPr>
            <w:pStyle w:val="Heading1"/>
            <w:rPr>
              <w:rFonts w:asciiTheme="minorHAnsi" w:hAnsiTheme="minorHAnsi" w:cstheme="minorHAnsi"/>
              <w:color w:val="auto"/>
              <w:lang w:val="en-GB"/>
            </w:rPr>
          </w:pPr>
          <w:r w:rsidRPr="00E2282A">
            <w:rPr>
              <w:rFonts w:asciiTheme="minorHAnsi" w:hAnsiTheme="minorHAnsi" w:cstheme="minorHAnsi"/>
              <w:b/>
              <w:bCs/>
              <w:color w:val="auto"/>
              <w:lang w:val="en-GB"/>
            </w:rPr>
            <w:t>ECOR 1010 – Introduction to Engineering</w:t>
          </w:r>
        </w:p>
      </w:sdtContent>
    </w:sdt>
    <w:p w:rsidR="00661532" w:rsidRPr="00BA69E8" w:rsidRDefault="00661532" w:rsidP="00661532">
      <w:pPr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  <w:b/>
          <w:bCs/>
          <w:sz w:val="22"/>
          <w:szCs w:val="22"/>
        </w:rPr>
        <w:id w:val="9156218"/>
        <w:placeholder>
          <w:docPart w:val="4301CC6EECE941DD9BDDA4EA99829864"/>
        </w:placeholder>
      </w:sdtPr>
      <w:sdtEndPr/>
      <w:sdtContent>
        <w:p w:rsidR="00F169C7" w:rsidRPr="00BA69E8" w:rsidRDefault="002854DB" w:rsidP="00AE20F8">
          <w:pPr>
            <w:pStyle w:val="Subtitle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>
            <w:rPr>
              <w:rFonts w:asciiTheme="minorHAnsi" w:hAnsiTheme="minorHAnsi" w:cstheme="minorHAnsi"/>
              <w:b/>
              <w:bCs/>
              <w:sz w:val="22"/>
              <w:szCs w:val="22"/>
              <w:highlight w:val="lightGray"/>
            </w:rPr>
            <w:t>Dorian wang</w:t>
          </w:r>
        </w:p>
      </w:sdtContent>
    </w:sdt>
    <w:sdt>
      <w:sdtPr>
        <w:rPr>
          <w:rFonts w:asciiTheme="minorHAnsi" w:hAnsiTheme="minorHAnsi" w:cstheme="minorHAnsi"/>
          <w:b/>
          <w:bCs/>
          <w:sz w:val="22"/>
          <w:szCs w:val="22"/>
          <w:lang w:val="en-GB"/>
        </w:rPr>
        <w:id w:val="9156223"/>
        <w:placeholder>
          <w:docPart w:val="5832883963C54CAC9E5ECB4A7AA41411"/>
        </w:placeholder>
      </w:sdtPr>
      <w:sdtEndPr/>
      <w:sdtContent>
        <w:p w:rsidR="004B6320" w:rsidRPr="00E2282A" w:rsidRDefault="00E2282A" w:rsidP="00E2282A">
          <w:pPr>
            <w:pStyle w:val="Subtitle"/>
            <w:rPr>
              <w:rFonts w:asciiTheme="minorHAnsi" w:hAnsiTheme="minorHAnsi" w:cstheme="minorHAnsi"/>
              <w:b/>
              <w:bCs/>
              <w:sz w:val="22"/>
              <w:szCs w:val="22"/>
              <w:lang w:val="en-GB"/>
            </w:rPr>
          </w:pPr>
          <w:r w:rsidRPr="00E2282A">
            <w:rPr>
              <w:rFonts w:asciiTheme="minorHAnsi" w:hAnsiTheme="minorHAnsi" w:cstheme="minorHAnsi"/>
              <w:b/>
              <w:bCs/>
              <w:sz w:val="22"/>
              <w:szCs w:val="22"/>
              <w:lang w:val="en-GB"/>
            </w:rPr>
            <w:t>Assignment #1</w:t>
          </w:r>
        </w:p>
      </w:sdtContent>
    </w:sdt>
    <w:p w:rsidR="00BA78BA" w:rsidRPr="007844D3" w:rsidRDefault="0062431A" w:rsidP="00BA69E8">
      <w:pPr>
        <w:jc w:val="center"/>
        <w:rPr>
          <w:rFonts w:asciiTheme="minorHAnsi" w:hAnsiTheme="minorHAnsi" w:cstheme="minorHAnsi"/>
          <w:b/>
          <w:bCs/>
          <w:lang w:val="en-GB"/>
        </w:rPr>
      </w:pPr>
      <w:r w:rsidRPr="00B9663B">
        <w:rPr>
          <w:rFonts w:asciiTheme="minorHAnsi" w:hAnsiTheme="minorHAnsi" w:cstheme="minorHAnsi"/>
          <w:b/>
          <w:bCs/>
          <w:u w:val="single"/>
          <w:lang w:val="en-GB"/>
        </w:rPr>
        <w:t>Assignment</w:t>
      </w:r>
      <w:r w:rsidR="004B6320" w:rsidRPr="00B9663B">
        <w:rPr>
          <w:rFonts w:asciiTheme="minorHAnsi" w:hAnsiTheme="minorHAnsi" w:cstheme="minorHAnsi"/>
          <w:b/>
          <w:bCs/>
          <w:u w:val="single"/>
          <w:lang w:val="en-GB"/>
        </w:rPr>
        <w:t xml:space="preserve"> Title</w:t>
      </w:r>
      <w:r w:rsidR="00BB25A3" w:rsidRPr="00B9663B">
        <w:rPr>
          <w:rFonts w:asciiTheme="minorHAnsi" w:hAnsiTheme="minorHAnsi" w:cstheme="minorHAnsi"/>
          <w:b/>
          <w:bCs/>
          <w:u w:val="single"/>
          <w:lang w:val="en-GB"/>
        </w:rPr>
        <w:t>:</w:t>
      </w:r>
      <w:r w:rsidR="00BB25A3" w:rsidRPr="007844D3">
        <w:rPr>
          <w:rFonts w:asciiTheme="minorHAnsi" w:hAnsiTheme="minorHAnsi" w:cstheme="minorHAnsi"/>
          <w:b/>
          <w:bCs/>
          <w:lang w:val="en-GB"/>
        </w:rPr>
        <w:t xml:space="preserve"> </w:t>
      </w:r>
      <w:r w:rsidR="00BA78BA" w:rsidRPr="007844D3">
        <w:rPr>
          <w:rFonts w:asciiTheme="minorHAnsi" w:hAnsiTheme="minorHAnsi" w:cstheme="minorHAnsi"/>
          <w:b/>
          <w:bCs/>
          <w:lang w:val="en-GB"/>
        </w:rPr>
        <w:t xml:space="preserve"> </w:t>
      </w:r>
      <w:sdt>
        <w:sdtPr>
          <w:rPr>
            <w:rFonts w:asciiTheme="minorHAnsi" w:hAnsiTheme="minorHAnsi" w:cstheme="minorHAnsi"/>
            <w:b/>
            <w:bCs/>
            <w:lang w:val="en-GB"/>
          </w:rPr>
          <w:id w:val="9156252"/>
          <w:placeholder>
            <w:docPart w:val="74C3AF60B96B45A8B4264638F1F94AB1"/>
          </w:placeholder>
        </w:sdtPr>
        <w:sdtEndPr/>
        <w:sdtContent>
          <w:r w:rsidR="007844D3" w:rsidRPr="007844D3">
            <w:rPr>
              <w:rFonts w:asciiTheme="minorHAnsi" w:hAnsiTheme="minorHAnsi" w:cstheme="minorHAnsi"/>
              <w:b/>
              <w:bCs/>
              <w:lang w:val="en-GB"/>
            </w:rPr>
            <w:t xml:space="preserve"> I</w:t>
          </w:r>
          <w:r w:rsidR="007844D3" w:rsidRPr="007844D3">
            <w:rPr>
              <w:b/>
            </w:rPr>
            <w:t>ntelliCAD: Flange Mount Bearing</w:t>
          </w:r>
        </w:sdtContent>
      </w:sdt>
    </w:p>
    <w:p w:rsidR="00DF6CA7" w:rsidRPr="00733452" w:rsidRDefault="00DF6CA7" w:rsidP="00BA69E8">
      <w:pPr>
        <w:rPr>
          <w:rFonts w:asciiTheme="minorHAnsi" w:hAnsiTheme="minorHAnsi" w:cstheme="minorHAnsi"/>
          <w:b/>
          <w:bCs/>
          <w:i/>
          <w:iCs/>
          <w:u w:val="single"/>
          <w:lang w:val="en-GB"/>
        </w:rPr>
      </w:pPr>
      <w:r w:rsidRPr="00733452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TO</w:t>
      </w:r>
      <w:r w:rsidR="00AE20F8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 xml:space="preserve"> Marking TA</w:t>
      </w:r>
      <w:r w:rsidRPr="00733452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:</w:t>
      </w:r>
    </w:p>
    <w:p w:rsidR="00DF6CA7" w:rsidRDefault="00DF6CA7" w:rsidP="005E7ECE">
      <w:pPr>
        <w:rPr>
          <w:rFonts w:asciiTheme="minorHAnsi" w:hAnsiTheme="minorHAnsi" w:cstheme="minorHAnsi"/>
          <w:lang w:val="en-GB"/>
        </w:rPr>
      </w:pPr>
      <w:r w:rsidRPr="00AE20F8">
        <w:rPr>
          <w:rFonts w:asciiTheme="minorHAnsi" w:hAnsiTheme="minorHAnsi" w:cstheme="minorHAnsi"/>
          <w:highlight w:val="lightGray"/>
          <w:lang w:val="en-GB"/>
        </w:rPr>
        <w:t xml:space="preserve">Name: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42741986"/>
          <w:placeholder>
            <w:docPart w:val="D3D053CF45D14F4194707CF598FC3627"/>
          </w:placeholder>
        </w:sdtPr>
        <w:sdtEndPr/>
        <w:sdtContent>
          <w:r w:rsidR="00A53FA2">
            <w:rPr>
              <w:rFonts w:asciiTheme="minorHAnsi" w:hAnsiTheme="minorHAnsi" w:cstheme="minorHAnsi"/>
              <w:highlight w:val="lightGray"/>
              <w:lang w:val="en-GB"/>
            </w:rPr>
            <w:t>Neil Trerice</w:t>
          </w:r>
        </w:sdtContent>
      </w:sdt>
    </w:p>
    <w:p w:rsidR="005E7ECE" w:rsidRDefault="005E7ECE" w:rsidP="004C64F5">
      <w:pPr>
        <w:rPr>
          <w:rFonts w:asciiTheme="minorHAnsi" w:hAnsiTheme="minorHAnsi" w:cstheme="minorHAnsi"/>
          <w:lang w:val="en-GB"/>
        </w:rPr>
      </w:pPr>
      <w:r w:rsidRPr="00AE20F8">
        <w:rPr>
          <w:rFonts w:asciiTheme="minorHAnsi" w:hAnsiTheme="minorHAnsi" w:cstheme="minorHAnsi"/>
          <w:highlight w:val="lightGray"/>
          <w:lang w:val="en-GB"/>
        </w:rPr>
        <w:t xml:space="preserve">Email: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42742047"/>
          <w:placeholder>
            <w:docPart w:val="A01A0DBDEA1F482488C4443EF17D63D7"/>
          </w:placeholder>
        </w:sdtPr>
        <w:sdtEndPr/>
        <w:sdtContent>
          <w:hyperlink r:id="rId10" w:history="1">
            <w:r w:rsidR="00A53FA2" w:rsidRPr="001322F5">
              <w:rPr>
                <w:rStyle w:val="Hyperlink"/>
                <w:rFonts w:asciiTheme="minorHAnsi" w:hAnsiTheme="minorHAnsi" w:cstheme="minorHAnsi"/>
                <w:highlight w:val="lightGray"/>
                <w:lang w:val="en-GB"/>
              </w:rPr>
              <w:t>NeilTrerice@cmail.carleton.ca</w:t>
            </w:r>
          </w:hyperlink>
          <w:r w:rsidR="004C64F5" w:rsidRPr="00AE20F8">
            <w:rPr>
              <w:rFonts w:asciiTheme="minorHAnsi" w:hAnsiTheme="minorHAnsi" w:cstheme="minorHAnsi"/>
              <w:highlight w:val="lightGray"/>
              <w:lang w:val="en-GB"/>
            </w:rPr>
            <w:t xml:space="preserve"> </w:t>
          </w:r>
        </w:sdtContent>
      </w:sdt>
    </w:p>
    <w:p w:rsidR="005E7ECE" w:rsidRDefault="005E7ECE" w:rsidP="005E7ECE">
      <w:pPr>
        <w:rPr>
          <w:rFonts w:asciiTheme="minorHAnsi" w:hAnsiTheme="minorHAnsi" w:cstheme="minorHAnsi"/>
          <w:lang w:val="en-GB"/>
        </w:rPr>
      </w:pPr>
    </w:p>
    <w:p w:rsidR="005E7ECE" w:rsidRPr="001349A8" w:rsidRDefault="005E7ECE" w:rsidP="001349A8">
      <w:pPr>
        <w:jc w:val="center"/>
        <w:rPr>
          <w:rFonts w:asciiTheme="minorHAnsi" w:hAnsiTheme="minorHAnsi" w:cstheme="minorHAnsi"/>
          <w:b/>
          <w:bCs/>
          <w:lang w:val="en-GB"/>
        </w:rPr>
      </w:pPr>
      <w:r w:rsidRPr="001349A8">
        <w:rPr>
          <w:rFonts w:asciiTheme="minorHAnsi" w:hAnsiTheme="minorHAnsi" w:cstheme="minorHAnsi"/>
          <w:b/>
          <w:bCs/>
          <w:lang w:val="en-GB"/>
        </w:rPr>
        <w:t xml:space="preserve">Lab Section: </w:t>
      </w:r>
      <w:sdt>
        <w:sdtPr>
          <w:rPr>
            <w:rFonts w:asciiTheme="minorHAnsi" w:hAnsiTheme="minorHAnsi" w:cstheme="minorHAnsi"/>
            <w:b/>
            <w:bCs/>
            <w:lang w:val="en-GB"/>
          </w:rPr>
          <w:id w:val="42742048"/>
          <w:placeholder>
            <w:docPart w:val="C5EB76EA6AB747C7BDC52252F641FB83"/>
          </w:placeholder>
        </w:sdtPr>
        <w:sdtEndPr/>
        <w:sdtContent>
          <w:r w:rsidR="00A53FA2">
            <w:rPr>
              <w:rFonts w:asciiTheme="minorHAnsi" w:hAnsiTheme="minorHAnsi" w:cstheme="minorHAnsi"/>
              <w:b/>
              <w:bCs/>
              <w:lang w:val="en-GB"/>
            </w:rPr>
            <w:t>L17</w:t>
          </w:r>
        </w:sdtContent>
      </w:sdt>
    </w:p>
    <w:p w:rsidR="005E7ECE" w:rsidRPr="001349A8" w:rsidRDefault="005E7ECE" w:rsidP="001349A8">
      <w:pPr>
        <w:jc w:val="center"/>
        <w:rPr>
          <w:rFonts w:asciiTheme="minorHAnsi" w:hAnsiTheme="minorHAnsi" w:cstheme="minorHAnsi"/>
          <w:b/>
          <w:bCs/>
          <w:lang w:val="en-GB"/>
        </w:rPr>
      </w:pPr>
      <w:r w:rsidRPr="001349A8">
        <w:rPr>
          <w:rFonts w:asciiTheme="minorHAnsi" w:hAnsiTheme="minorHAnsi" w:cstheme="minorHAnsi"/>
          <w:b/>
          <w:bCs/>
          <w:lang w:val="en-GB"/>
        </w:rPr>
        <w:t xml:space="preserve">Room: </w:t>
      </w:r>
      <w:sdt>
        <w:sdtPr>
          <w:rPr>
            <w:rFonts w:asciiTheme="minorHAnsi" w:hAnsiTheme="minorHAnsi" w:cstheme="minorHAnsi"/>
            <w:b/>
            <w:bCs/>
            <w:lang w:val="en-GB"/>
          </w:rPr>
          <w:id w:val="42742049"/>
          <w:placeholder>
            <w:docPart w:val="34652410D7464585BA7275B1379EF81E"/>
          </w:placeholder>
        </w:sdtPr>
        <w:sdtEndPr/>
        <w:sdtContent>
          <w:r w:rsidR="00CF7460">
            <w:rPr>
              <w:rFonts w:asciiTheme="minorHAnsi" w:hAnsiTheme="minorHAnsi" w:cstheme="minorHAnsi"/>
              <w:b/>
              <w:bCs/>
              <w:lang w:val="en-GB"/>
            </w:rPr>
            <w:t>4301CB</w:t>
          </w:r>
          <w:r w:rsidR="001349A8" w:rsidRPr="001349A8">
            <w:rPr>
              <w:rFonts w:asciiTheme="minorHAnsi" w:hAnsiTheme="minorHAnsi" w:cstheme="minorHAnsi"/>
              <w:b/>
              <w:bCs/>
              <w:lang w:val="en-GB"/>
            </w:rPr>
            <w:t xml:space="preserve"> – Carleton University</w:t>
          </w:r>
        </w:sdtContent>
      </w:sdt>
    </w:p>
    <w:p w:rsidR="00DF6CA7" w:rsidRDefault="00DF6CA7" w:rsidP="00BA69E8">
      <w:pPr>
        <w:rPr>
          <w:rFonts w:asciiTheme="minorHAnsi" w:hAnsiTheme="minorHAnsi" w:cstheme="minorHAnsi"/>
          <w:lang w:val="en-GB"/>
        </w:rPr>
      </w:pPr>
    </w:p>
    <w:p w:rsidR="00DF6CA7" w:rsidRPr="00DF6CA7" w:rsidRDefault="00DF6CA7" w:rsidP="00BA69E8">
      <w:pPr>
        <w:rPr>
          <w:rFonts w:asciiTheme="minorHAnsi" w:hAnsiTheme="minorHAnsi" w:cstheme="minorHAnsi"/>
          <w:b/>
          <w:bCs/>
          <w:u w:val="single"/>
          <w:lang w:val="en-GB"/>
        </w:rPr>
      </w:pPr>
      <w:r w:rsidRPr="00DF6CA7">
        <w:rPr>
          <w:rFonts w:asciiTheme="minorHAnsi" w:hAnsiTheme="minorHAnsi" w:cstheme="minorHAnsi"/>
          <w:b/>
          <w:bCs/>
          <w:u w:val="single"/>
          <w:lang w:val="en-GB"/>
        </w:rPr>
        <w:t>FROM:</w:t>
      </w:r>
    </w:p>
    <w:p w:rsidR="00BA78BA" w:rsidRPr="00AE20F8" w:rsidRDefault="0062431A" w:rsidP="004C64F5">
      <w:pPr>
        <w:rPr>
          <w:rFonts w:asciiTheme="minorHAnsi" w:hAnsiTheme="minorHAnsi" w:cstheme="minorHAnsi"/>
          <w:highlight w:val="lightGray"/>
          <w:lang w:val="en-GB"/>
        </w:rPr>
      </w:pPr>
      <w:r w:rsidRPr="00AE20F8">
        <w:rPr>
          <w:rFonts w:asciiTheme="minorHAnsi" w:hAnsiTheme="minorHAnsi" w:cstheme="minorHAnsi"/>
          <w:highlight w:val="lightGray"/>
          <w:lang w:val="en-GB"/>
        </w:rPr>
        <w:t>Email</w:t>
      </w:r>
      <w:r w:rsidR="00BA78BA" w:rsidRPr="00AE20F8">
        <w:rPr>
          <w:rFonts w:asciiTheme="minorHAnsi" w:hAnsiTheme="minorHAnsi" w:cstheme="minorHAnsi"/>
          <w:highlight w:val="lightGray"/>
          <w:lang w:val="en-GB"/>
        </w:rPr>
        <w:t xml:space="preserve">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9156721"/>
          <w:placeholder>
            <w:docPart w:val="55E9345EE11C4C3FB97DE2859D99AD3C"/>
          </w:placeholder>
        </w:sdtPr>
        <w:sdtEndPr/>
        <w:sdtContent>
          <w:hyperlink r:id="rId11" w:history="1">
            <w:r w:rsidR="0009795B" w:rsidRPr="007B1238">
              <w:rPr>
                <w:rStyle w:val="Hyperlink"/>
                <w:rFonts w:asciiTheme="minorHAnsi" w:hAnsiTheme="minorHAnsi" w:cstheme="minorHAnsi"/>
                <w:highlight w:val="lightGray"/>
                <w:lang w:val="en-GB"/>
              </w:rPr>
              <w:t>dorianwang@cmail.carleton.ca</w:t>
            </w:r>
          </w:hyperlink>
        </w:sdtContent>
      </w:sdt>
    </w:p>
    <w:p w:rsidR="001349A8" w:rsidRDefault="001349A8" w:rsidP="001349A8">
      <w:pPr>
        <w:rPr>
          <w:rFonts w:asciiTheme="minorHAnsi" w:hAnsiTheme="minorHAnsi" w:cstheme="minorHAnsi"/>
          <w:lang w:val="en-GB"/>
        </w:rPr>
      </w:pPr>
      <w:r w:rsidRPr="00AE20F8">
        <w:rPr>
          <w:rFonts w:asciiTheme="minorHAnsi" w:hAnsiTheme="minorHAnsi" w:cstheme="minorHAnsi"/>
          <w:highlight w:val="lightGray"/>
          <w:lang w:val="en-GB"/>
        </w:rPr>
        <w:t xml:space="preserve">Student Number: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42742055"/>
          <w:placeholder>
            <w:docPart w:val="561945C6D35C4CE788355F280E4F1CA3"/>
          </w:placeholder>
        </w:sdtPr>
        <w:sdtEndPr/>
        <w:sdtContent>
          <w:r w:rsidR="0009795B">
            <w:rPr>
              <w:rFonts w:asciiTheme="minorHAnsi" w:hAnsiTheme="minorHAnsi" w:cstheme="minorHAnsi"/>
              <w:highlight w:val="lightGray"/>
              <w:lang w:val="en-GB"/>
            </w:rPr>
            <w:t>101009020</w:t>
          </w:r>
        </w:sdtContent>
      </w:sdt>
    </w:p>
    <w:p w:rsidR="00DF6CA7" w:rsidRDefault="00DF6CA7" w:rsidP="00BA69E8">
      <w:pPr>
        <w:rPr>
          <w:rFonts w:asciiTheme="minorHAnsi" w:hAnsiTheme="minorHAnsi" w:cstheme="minorHAnsi"/>
          <w:lang w:val="en-GB"/>
        </w:rPr>
      </w:pPr>
    </w:p>
    <w:p w:rsidR="00DF6CA7" w:rsidRDefault="00DF6CA7" w:rsidP="00BA69E8">
      <w:pPr>
        <w:rPr>
          <w:rFonts w:asciiTheme="minorHAnsi" w:hAnsiTheme="minorHAnsi" w:cstheme="minorHAnsi"/>
          <w:lang w:val="en-GB"/>
        </w:rPr>
      </w:pPr>
    </w:p>
    <w:p w:rsidR="00DF6CA7" w:rsidRDefault="00DF6CA7" w:rsidP="00BA69E8">
      <w:pPr>
        <w:rPr>
          <w:rFonts w:asciiTheme="minorHAnsi" w:hAnsiTheme="minorHAnsi" w:cstheme="minorHAnsi"/>
          <w:lang w:val="en-GB"/>
        </w:rPr>
      </w:pPr>
    </w:p>
    <w:p w:rsidR="00DF6CA7" w:rsidRPr="00E2282A" w:rsidRDefault="00DF6CA7" w:rsidP="00BA69E8">
      <w:pPr>
        <w:rPr>
          <w:rFonts w:asciiTheme="minorHAnsi" w:hAnsiTheme="minorHAnsi" w:cstheme="minorHAnsi"/>
          <w:lang w:val="en-GB"/>
        </w:rPr>
      </w:pPr>
    </w:p>
    <w:p w:rsidR="00DE2339" w:rsidRDefault="00DE2339" w:rsidP="00BA69E8">
      <w:pPr>
        <w:rPr>
          <w:rFonts w:asciiTheme="minorHAnsi" w:hAnsiTheme="minorHAnsi" w:cstheme="minorHAnsi"/>
          <w:highlight w:val="lightGray"/>
          <w:lang w:val="en-GB"/>
        </w:rPr>
      </w:pPr>
    </w:p>
    <w:p w:rsidR="00DE2339" w:rsidRDefault="00DE2339" w:rsidP="00BA69E8">
      <w:pPr>
        <w:rPr>
          <w:rFonts w:asciiTheme="minorHAnsi" w:hAnsiTheme="minorHAnsi" w:cstheme="minorHAnsi"/>
          <w:highlight w:val="lightGray"/>
          <w:lang w:val="en-GB"/>
        </w:rPr>
      </w:pPr>
    </w:p>
    <w:p w:rsidR="00BA78BA" w:rsidRPr="00E2282A" w:rsidRDefault="0062431A" w:rsidP="00BA69E8">
      <w:pPr>
        <w:rPr>
          <w:rFonts w:asciiTheme="minorHAnsi" w:hAnsiTheme="minorHAnsi" w:cstheme="minorHAnsi"/>
          <w:lang w:val="en-GB"/>
        </w:rPr>
      </w:pPr>
      <w:r w:rsidRPr="00DF6CA7">
        <w:rPr>
          <w:rFonts w:asciiTheme="minorHAnsi" w:hAnsiTheme="minorHAnsi" w:cstheme="minorHAnsi"/>
          <w:highlight w:val="lightGray"/>
          <w:lang w:val="en-GB"/>
        </w:rPr>
        <w:t xml:space="preserve">Number of </w:t>
      </w:r>
      <w:r w:rsidR="00BA78BA" w:rsidRPr="00DF6CA7">
        <w:rPr>
          <w:rFonts w:asciiTheme="minorHAnsi" w:hAnsiTheme="minorHAnsi" w:cstheme="minorHAnsi"/>
          <w:highlight w:val="lightGray"/>
          <w:lang w:val="en-GB"/>
        </w:rPr>
        <w:t>Figures</w:t>
      </w:r>
      <w:r w:rsidR="00A56970" w:rsidRPr="00DF6CA7">
        <w:rPr>
          <w:rFonts w:asciiTheme="minorHAnsi" w:hAnsiTheme="minorHAnsi" w:cstheme="minorHAnsi"/>
          <w:highlight w:val="lightGray"/>
          <w:lang w:val="en-GB"/>
        </w:rPr>
        <w:t xml:space="preserve"> and Tables</w:t>
      </w:r>
      <w:r w:rsidR="004C64F5">
        <w:rPr>
          <w:rFonts w:asciiTheme="minorHAnsi" w:hAnsiTheme="minorHAnsi" w:cstheme="minorHAnsi"/>
          <w:highlight w:val="lightGray"/>
          <w:lang w:val="en-GB"/>
        </w:rPr>
        <w:t xml:space="preserve"> (Including handwritten ones)</w:t>
      </w:r>
      <w:r w:rsidR="004B6320" w:rsidRPr="00DF6CA7">
        <w:rPr>
          <w:rFonts w:asciiTheme="minorHAnsi" w:hAnsiTheme="minorHAnsi" w:cstheme="minorHAnsi"/>
          <w:highlight w:val="lightGray"/>
          <w:lang w:val="en-GB"/>
        </w:rPr>
        <w:t>:</w:t>
      </w:r>
      <w:r w:rsidR="00DC6DFD" w:rsidRPr="00DF6CA7">
        <w:rPr>
          <w:rFonts w:asciiTheme="minorHAnsi" w:hAnsiTheme="minorHAnsi" w:cstheme="minorHAnsi"/>
          <w:highlight w:val="lightGray"/>
          <w:lang w:val="en-GB"/>
        </w:rPr>
        <w:t xml:space="preserve"> </w:t>
      </w:r>
      <w:r w:rsidR="007844D3">
        <w:rPr>
          <w:rFonts w:asciiTheme="minorHAnsi" w:hAnsiTheme="minorHAnsi" w:cstheme="minorHAnsi"/>
          <w:lang w:val="en-GB"/>
        </w:rPr>
        <w:t>3</w:t>
      </w:r>
    </w:p>
    <w:p w:rsidR="00650A35" w:rsidRDefault="00650A35" w:rsidP="001349A8">
      <w:pPr>
        <w:rPr>
          <w:rFonts w:asciiTheme="minorHAnsi" w:hAnsiTheme="minorHAnsi" w:cstheme="minorHAnsi"/>
          <w:lang w:val="en-GB"/>
        </w:rPr>
      </w:pPr>
      <w:r w:rsidRPr="00DF6CA7">
        <w:rPr>
          <w:rFonts w:asciiTheme="minorHAnsi" w:hAnsiTheme="minorHAnsi" w:cstheme="minorHAnsi"/>
          <w:highlight w:val="lightGray"/>
          <w:lang w:val="en-GB"/>
        </w:rPr>
        <w:t xml:space="preserve">Last Date </w:t>
      </w:r>
      <w:r w:rsidR="0062431A" w:rsidRPr="00DF6CA7">
        <w:rPr>
          <w:rFonts w:asciiTheme="minorHAnsi" w:hAnsiTheme="minorHAnsi" w:cstheme="minorHAnsi"/>
          <w:highlight w:val="lightGray"/>
          <w:lang w:val="en-GB"/>
        </w:rPr>
        <w:t xml:space="preserve">and Time </w:t>
      </w:r>
      <w:r w:rsidRPr="00DF6CA7">
        <w:rPr>
          <w:rFonts w:asciiTheme="minorHAnsi" w:hAnsiTheme="minorHAnsi" w:cstheme="minorHAnsi"/>
          <w:highlight w:val="lightGray"/>
          <w:lang w:val="en-GB"/>
        </w:rPr>
        <w:t xml:space="preserve">of Revision: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9156180"/>
          <w:placeholder>
            <w:docPart w:val="DA211C311D184B43A95A691160D61145"/>
          </w:placeholder>
          <w:date w:fullDate="2015-10-09T00:00:00Z">
            <w:dateFormat w:val="dd MMMM yyyy"/>
            <w:lid w:val="en-GB"/>
            <w:storeMappedDataAs w:val="dateTime"/>
            <w:calendar w:val="gregorian"/>
          </w:date>
        </w:sdtPr>
        <w:sdtEndPr/>
        <w:sdtContent>
          <w:r w:rsidR="007844D3">
            <w:rPr>
              <w:rFonts w:asciiTheme="minorHAnsi" w:hAnsiTheme="minorHAnsi" w:cstheme="minorHAnsi"/>
              <w:highlight w:val="lightGray"/>
              <w:lang w:val="en-GB"/>
            </w:rPr>
            <w:t>09 October 2015</w:t>
          </w:r>
        </w:sdtContent>
      </w:sdt>
    </w:p>
    <w:p w:rsidR="0062431A" w:rsidRDefault="0062431A" w:rsidP="004B6320">
      <w:pPr>
        <w:rPr>
          <w:rFonts w:asciiTheme="minorHAnsi" w:hAnsiTheme="minorHAnsi" w:cstheme="minorHAnsi"/>
          <w:lang w:val="en-GB"/>
        </w:rPr>
      </w:pPr>
    </w:p>
    <w:p w:rsidR="00DE2339" w:rsidRDefault="00DE2339" w:rsidP="004B6320">
      <w:pPr>
        <w:rPr>
          <w:rFonts w:asciiTheme="minorHAnsi" w:hAnsiTheme="minorHAnsi" w:cstheme="minorHAnsi"/>
          <w:lang w:val="en-GB"/>
        </w:rPr>
      </w:pPr>
    </w:p>
    <w:p w:rsidR="00F8716F" w:rsidRDefault="00F8716F" w:rsidP="004B6320">
      <w:pPr>
        <w:rPr>
          <w:rFonts w:asciiTheme="minorHAnsi" w:hAnsiTheme="minorHAnsi" w:cstheme="minorHAnsi"/>
          <w:lang w:val="en-GB"/>
        </w:rPr>
      </w:pPr>
    </w:p>
    <w:p w:rsidR="00F8716F" w:rsidRDefault="00F8716F" w:rsidP="004B6320">
      <w:pPr>
        <w:rPr>
          <w:rFonts w:asciiTheme="minorHAnsi" w:hAnsiTheme="minorHAnsi" w:cstheme="minorHAnsi"/>
          <w:lang w:val="en-GB"/>
        </w:rPr>
      </w:pPr>
    </w:p>
    <w:p w:rsidR="00F8716F" w:rsidRDefault="00F8716F" w:rsidP="004B6320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CA" w:eastAsia="ja-JP" w:bidi="ar-SA"/>
        </w:rPr>
        <w:lastRenderedPageBreak/>
        <w:drawing>
          <wp:inline distT="0" distB="0" distL="0" distR="0">
            <wp:extent cx="6848475" cy="3000375"/>
            <wp:effectExtent l="0" t="0" r="9525" b="9525"/>
            <wp:docPr id="1" name="Picture 1" descr="D:\Dorian's programs\Not a Program\Things\ECOR1010\Drawing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rian's programs\Not a Program\Things\ECOR1010\Drawing1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lang w:val="en-CA" w:eastAsia="ja-JP" w:bidi="ar-SA"/>
        </w:rPr>
        <w:drawing>
          <wp:inline distT="0" distB="0" distL="0" distR="0">
            <wp:extent cx="6848475" cy="3000375"/>
            <wp:effectExtent l="0" t="0" r="9525" b="9525"/>
            <wp:docPr id="2" name="Picture 2" descr="D:\Dorian's programs\Not a Program\Things\ECOR1010\Drawing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rian's programs\Not a Program\Things\ECOR1010\Drawing2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lang w:val="en-CA" w:eastAsia="ja-JP" w:bidi="ar-SA"/>
        </w:rPr>
        <w:drawing>
          <wp:inline distT="0" distB="0" distL="0" distR="0">
            <wp:extent cx="6848475" cy="3000375"/>
            <wp:effectExtent l="0" t="0" r="9525" b="9525"/>
            <wp:docPr id="3" name="Picture 3" descr="D:\Dorian's programs\Not a Program\Things\ECOR1010\Drawing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rian's programs\Not a Program\Things\ECOR1010\Drawing3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16F" w:rsidSect="00D87E71">
      <w:footnotePr>
        <w:numFmt w:val="chicago"/>
      </w:footnotePr>
      <w:pgSz w:w="12240" w:h="15840" w:code="1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627" w:rsidRDefault="00553627" w:rsidP="00F169C7">
      <w:pPr>
        <w:spacing w:after="0" w:line="240" w:lineRule="auto"/>
      </w:pPr>
      <w:r>
        <w:separator/>
      </w:r>
    </w:p>
  </w:endnote>
  <w:endnote w:type="continuationSeparator" w:id="0">
    <w:p w:rsidR="00553627" w:rsidRDefault="00553627" w:rsidP="00F16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627" w:rsidRDefault="00553627" w:rsidP="00F169C7">
      <w:pPr>
        <w:spacing w:after="0" w:line="240" w:lineRule="auto"/>
      </w:pPr>
      <w:r>
        <w:separator/>
      </w:r>
    </w:p>
  </w:footnote>
  <w:footnote w:type="continuationSeparator" w:id="0">
    <w:p w:rsidR="00553627" w:rsidRDefault="00553627" w:rsidP="00F16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82416"/>
    <w:multiLevelType w:val="hybridMultilevel"/>
    <w:tmpl w:val="4DE0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7151"/>
    <w:multiLevelType w:val="hybridMultilevel"/>
    <w:tmpl w:val="3E62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7472E"/>
    <w:multiLevelType w:val="hybridMultilevel"/>
    <w:tmpl w:val="8A123C6C"/>
    <w:lvl w:ilvl="0" w:tplc="5EDEEB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A8"/>
    <w:rsid w:val="000428B9"/>
    <w:rsid w:val="00052BBE"/>
    <w:rsid w:val="00066DEC"/>
    <w:rsid w:val="00070012"/>
    <w:rsid w:val="0009795B"/>
    <w:rsid w:val="000D23F4"/>
    <w:rsid w:val="000E3CBD"/>
    <w:rsid w:val="00112765"/>
    <w:rsid w:val="001151BC"/>
    <w:rsid w:val="001349A8"/>
    <w:rsid w:val="00163E6D"/>
    <w:rsid w:val="00194044"/>
    <w:rsid w:val="001B30EF"/>
    <w:rsid w:val="001C790E"/>
    <w:rsid w:val="001E0B4D"/>
    <w:rsid w:val="001E67D0"/>
    <w:rsid w:val="001E78BA"/>
    <w:rsid w:val="002073EC"/>
    <w:rsid w:val="002138B0"/>
    <w:rsid w:val="00272AF3"/>
    <w:rsid w:val="00282D5F"/>
    <w:rsid w:val="002854DB"/>
    <w:rsid w:val="002F760C"/>
    <w:rsid w:val="003036B3"/>
    <w:rsid w:val="00325755"/>
    <w:rsid w:val="00385B02"/>
    <w:rsid w:val="003B30A1"/>
    <w:rsid w:val="003E6E99"/>
    <w:rsid w:val="003F23A8"/>
    <w:rsid w:val="003F251F"/>
    <w:rsid w:val="00402E3D"/>
    <w:rsid w:val="00415701"/>
    <w:rsid w:val="004473A8"/>
    <w:rsid w:val="00462FE8"/>
    <w:rsid w:val="00486660"/>
    <w:rsid w:val="004B6320"/>
    <w:rsid w:val="004C4C6E"/>
    <w:rsid w:val="004C64BF"/>
    <w:rsid w:val="004C64F5"/>
    <w:rsid w:val="004D69BD"/>
    <w:rsid w:val="004E63CC"/>
    <w:rsid w:val="004F236E"/>
    <w:rsid w:val="0050427F"/>
    <w:rsid w:val="005053D3"/>
    <w:rsid w:val="00510167"/>
    <w:rsid w:val="00511A9A"/>
    <w:rsid w:val="00516284"/>
    <w:rsid w:val="00524993"/>
    <w:rsid w:val="00534118"/>
    <w:rsid w:val="00553627"/>
    <w:rsid w:val="00560511"/>
    <w:rsid w:val="00584AAA"/>
    <w:rsid w:val="00595163"/>
    <w:rsid w:val="00596DF8"/>
    <w:rsid w:val="005C4EFA"/>
    <w:rsid w:val="005E7ECE"/>
    <w:rsid w:val="00613329"/>
    <w:rsid w:val="006153B5"/>
    <w:rsid w:val="006215C8"/>
    <w:rsid w:val="0062431A"/>
    <w:rsid w:val="00631052"/>
    <w:rsid w:val="006352DC"/>
    <w:rsid w:val="00642BA2"/>
    <w:rsid w:val="00650A35"/>
    <w:rsid w:val="00661532"/>
    <w:rsid w:val="0066477A"/>
    <w:rsid w:val="00666405"/>
    <w:rsid w:val="006808D7"/>
    <w:rsid w:val="006A7C16"/>
    <w:rsid w:val="006C54F7"/>
    <w:rsid w:val="00701059"/>
    <w:rsid w:val="00733452"/>
    <w:rsid w:val="00741440"/>
    <w:rsid w:val="00774060"/>
    <w:rsid w:val="007844D3"/>
    <w:rsid w:val="007875AB"/>
    <w:rsid w:val="00792679"/>
    <w:rsid w:val="007C58D2"/>
    <w:rsid w:val="007D0D87"/>
    <w:rsid w:val="007D1D69"/>
    <w:rsid w:val="00801E24"/>
    <w:rsid w:val="008066EB"/>
    <w:rsid w:val="008177E0"/>
    <w:rsid w:val="00826925"/>
    <w:rsid w:val="00852762"/>
    <w:rsid w:val="00867D4C"/>
    <w:rsid w:val="00870065"/>
    <w:rsid w:val="0087451E"/>
    <w:rsid w:val="008B1790"/>
    <w:rsid w:val="008B4D09"/>
    <w:rsid w:val="008B77B1"/>
    <w:rsid w:val="008B7CBB"/>
    <w:rsid w:val="008F3117"/>
    <w:rsid w:val="009258C1"/>
    <w:rsid w:val="0093375B"/>
    <w:rsid w:val="009A5C67"/>
    <w:rsid w:val="009E1D76"/>
    <w:rsid w:val="009E53B5"/>
    <w:rsid w:val="009E5786"/>
    <w:rsid w:val="00A0240F"/>
    <w:rsid w:val="00A077D5"/>
    <w:rsid w:val="00A22562"/>
    <w:rsid w:val="00A53FA2"/>
    <w:rsid w:val="00A56970"/>
    <w:rsid w:val="00A7300F"/>
    <w:rsid w:val="00AD5804"/>
    <w:rsid w:val="00AE20F8"/>
    <w:rsid w:val="00B23EC7"/>
    <w:rsid w:val="00B245E2"/>
    <w:rsid w:val="00B273B6"/>
    <w:rsid w:val="00B46409"/>
    <w:rsid w:val="00B5032E"/>
    <w:rsid w:val="00B82F95"/>
    <w:rsid w:val="00B8449B"/>
    <w:rsid w:val="00B9663B"/>
    <w:rsid w:val="00BA69E8"/>
    <w:rsid w:val="00BA78BA"/>
    <w:rsid w:val="00BB25A3"/>
    <w:rsid w:val="00BD1EF5"/>
    <w:rsid w:val="00BE43B6"/>
    <w:rsid w:val="00C53E0F"/>
    <w:rsid w:val="00CB3A9E"/>
    <w:rsid w:val="00CF7460"/>
    <w:rsid w:val="00D07602"/>
    <w:rsid w:val="00D43CD7"/>
    <w:rsid w:val="00D53D56"/>
    <w:rsid w:val="00D87E71"/>
    <w:rsid w:val="00DA46A6"/>
    <w:rsid w:val="00DA6B37"/>
    <w:rsid w:val="00DC5051"/>
    <w:rsid w:val="00DC6DFD"/>
    <w:rsid w:val="00DD1366"/>
    <w:rsid w:val="00DE02EB"/>
    <w:rsid w:val="00DE2339"/>
    <w:rsid w:val="00DE50D3"/>
    <w:rsid w:val="00DF6CA7"/>
    <w:rsid w:val="00E0097A"/>
    <w:rsid w:val="00E2282A"/>
    <w:rsid w:val="00E40952"/>
    <w:rsid w:val="00E43B9B"/>
    <w:rsid w:val="00EA211A"/>
    <w:rsid w:val="00EB5FB2"/>
    <w:rsid w:val="00ED04DD"/>
    <w:rsid w:val="00EE209D"/>
    <w:rsid w:val="00EE5838"/>
    <w:rsid w:val="00F169C7"/>
    <w:rsid w:val="00F2508C"/>
    <w:rsid w:val="00F5292F"/>
    <w:rsid w:val="00F5663E"/>
    <w:rsid w:val="00F8716F"/>
    <w:rsid w:val="00FB2753"/>
    <w:rsid w:val="00FF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00C247-3D2E-4ECA-B73E-D7357744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8D2"/>
  </w:style>
  <w:style w:type="paragraph" w:styleId="Heading1">
    <w:name w:val="heading 1"/>
    <w:basedOn w:val="Normal"/>
    <w:next w:val="Normal"/>
    <w:link w:val="Heading1Char"/>
    <w:uiPriority w:val="9"/>
    <w:qFormat/>
    <w:rsid w:val="007C58D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8D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8D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58D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58D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58D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58D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8D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8D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8D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58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58D2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58D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C58D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58D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7C58D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7C58D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7C58D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8D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8D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58D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58D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C58D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8D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C58D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C58D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C58D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C58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58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8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C58D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8D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8D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C58D2"/>
    <w:rPr>
      <w:i/>
      <w:iCs/>
    </w:rPr>
  </w:style>
  <w:style w:type="character" w:styleId="IntenseEmphasis">
    <w:name w:val="Intense Emphasis"/>
    <w:uiPriority w:val="21"/>
    <w:qFormat/>
    <w:rsid w:val="007C58D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C58D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C58D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C58D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8D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C58D2"/>
  </w:style>
  <w:style w:type="character" w:styleId="Hyperlink">
    <w:name w:val="Hyperlink"/>
    <w:basedOn w:val="DefaultParagraphFont"/>
    <w:uiPriority w:val="99"/>
    <w:unhideWhenUsed/>
    <w:rsid w:val="00BB25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6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C7"/>
  </w:style>
  <w:style w:type="paragraph" w:styleId="Footer">
    <w:name w:val="footer"/>
    <w:basedOn w:val="Normal"/>
    <w:link w:val="FooterChar"/>
    <w:uiPriority w:val="99"/>
    <w:unhideWhenUsed/>
    <w:rsid w:val="00F16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C7"/>
  </w:style>
  <w:style w:type="table" w:styleId="TableGrid">
    <w:name w:val="Table Grid"/>
    <w:basedOn w:val="TableNormal"/>
    <w:uiPriority w:val="1"/>
    <w:rsid w:val="00F169C7"/>
    <w:pPr>
      <w:spacing w:after="0" w:line="240" w:lineRule="auto"/>
    </w:pPr>
    <w:rPr>
      <w:rFonts w:asciiTheme="minorHAnsi" w:eastAsiaTheme="minorEastAsia" w:hAnsiTheme="minorHAnsi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F169C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67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7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7D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C6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6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9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orianwang@cmail.carleton.ca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NeilTrerice@cmail.carleton.c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oman\AppData\Roaming\Microsoft\Templates\TP03000016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5A7272F4A64FA0A88CFD8076112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BEEA2-4E30-47BB-A7CA-3E04C7505534}"/>
      </w:docPartPr>
      <w:docPartBody>
        <w:p w:rsidR="00EE2BCC" w:rsidRDefault="007856D4">
          <w:pPr>
            <w:pStyle w:val="3E5A7272F4A64FA0A88CFD80761120B0"/>
          </w:pPr>
          <w:r>
            <w:rPr>
              <w:rStyle w:val="PlaceholderText"/>
            </w:rPr>
            <w:t>[Type Title]</w:t>
          </w:r>
        </w:p>
      </w:docPartBody>
    </w:docPart>
    <w:docPart>
      <w:docPartPr>
        <w:name w:val="4301CC6EECE941DD9BDDA4EA99829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FC169-D1C1-4472-8352-3CA42EB45B1A}"/>
      </w:docPartPr>
      <w:docPartBody>
        <w:p w:rsidR="00EE2BCC" w:rsidRDefault="007856D4">
          <w:pPr>
            <w:pStyle w:val="4301CC6EECE941DD9BDDA4EA99829864"/>
          </w:pPr>
          <w:r w:rsidRPr="00595163">
            <w:rPr>
              <w:rStyle w:val="PlaceholderText"/>
              <w:color w:val="595959" w:themeColor="text1" w:themeTint="A6"/>
            </w:rPr>
            <w:t>[Type Authors</w:t>
          </w:r>
          <w:r w:rsidRPr="00595163">
            <w:rPr>
              <w:rStyle w:val="PlaceholderText"/>
              <w:color w:val="595959" w:themeColor="text1" w:themeTint="A6"/>
              <w:vertAlign w:val="superscript"/>
            </w:rPr>
            <w:t>1</w:t>
          </w:r>
          <w:r w:rsidRPr="00595163">
            <w:rPr>
              <w:rStyle w:val="PlaceholderText"/>
              <w:color w:val="595959" w:themeColor="text1" w:themeTint="A6"/>
            </w:rPr>
            <w:t>]</w:t>
          </w:r>
        </w:p>
      </w:docPartBody>
    </w:docPart>
    <w:docPart>
      <w:docPartPr>
        <w:name w:val="5832883963C54CAC9E5ECB4A7AA41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4D07B-D1FB-41EA-9006-B730624F5486}"/>
      </w:docPartPr>
      <w:docPartBody>
        <w:p w:rsidR="00EE2BCC" w:rsidRDefault="007856D4">
          <w:pPr>
            <w:pStyle w:val="5832883963C54CAC9E5ECB4A7AA41411"/>
          </w:pPr>
          <w:r>
            <w:rPr>
              <w:rStyle w:val="PlaceholderText"/>
            </w:rPr>
            <w:t xml:space="preserve">[Type </w:t>
          </w:r>
          <w:r>
            <w:rPr>
              <w:rStyle w:val="PlaceholderText"/>
              <w:vertAlign w:val="superscript"/>
            </w:rPr>
            <w:t>1</w:t>
          </w:r>
          <w:r>
            <w:rPr>
              <w:rStyle w:val="PlaceholderText"/>
            </w:rPr>
            <w:t>Main Affiliations of Authors]</w:t>
          </w:r>
        </w:p>
      </w:docPartBody>
    </w:docPart>
    <w:docPart>
      <w:docPartPr>
        <w:name w:val="74C3AF60B96B45A8B4264638F1F9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CE5E9-CB19-4BE3-B0B1-D71EFE440894}"/>
      </w:docPartPr>
      <w:docPartBody>
        <w:p w:rsidR="00EE2BCC" w:rsidRDefault="007856D4">
          <w:pPr>
            <w:pStyle w:val="74C3AF60B96B45A8B4264638F1F94AB1"/>
          </w:pPr>
          <w:r>
            <w:rPr>
              <w:rStyle w:val="PlaceholderText"/>
            </w:rPr>
            <w:t>[Type Abbreviated Title]</w:t>
          </w:r>
        </w:p>
      </w:docPartBody>
    </w:docPart>
    <w:docPart>
      <w:docPartPr>
        <w:name w:val="55E9345EE11C4C3FB97DE2859D99A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7A0BC-E7C2-47FD-A8CB-5BB3FE43D81A}"/>
      </w:docPartPr>
      <w:docPartBody>
        <w:p w:rsidR="00EE2BCC" w:rsidRDefault="007856D4">
          <w:pPr>
            <w:pStyle w:val="55E9345EE11C4C3FB97DE2859D99AD3C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DA211C311D184B43A95A691160D61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0140F-91C1-45A4-A5AE-28E3FB2525AF}"/>
      </w:docPartPr>
      <w:docPartBody>
        <w:p w:rsidR="00EE2BCC" w:rsidRDefault="007856D4">
          <w:pPr>
            <w:pStyle w:val="DA211C311D184B43A95A691160D61145"/>
          </w:pPr>
          <w:r w:rsidRPr="00E061A3">
            <w:rPr>
              <w:rStyle w:val="PlaceholderText"/>
            </w:rPr>
            <w:t>Click here to enter a date.</w:t>
          </w:r>
        </w:p>
      </w:docPartBody>
    </w:docPart>
    <w:docPart>
      <w:docPartPr>
        <w:name w:val="D3D053CF45D14F4194707CF598FC3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F4C4C-BBB1-4AE9-BE2E-611B8395D26A}"/>
      </w:docPartPr>
      <w:docPartBody>
        <w:p w:rsidR="00325852" w:rsidRDefault="00EE2BCC" w:rsidP="00EE2BCC">
          <w:pPr>
            <w:pStyle w:val="D3D053CF45D14F4194707CF598FC3627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A01A0DBDEA1F482488C4443EF17D6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60ED2-57F9-41AA-AC72-E0CD114D30F9}"/>
      </w:docPartPr>
      <w:docPartBody>
        <w:p w:rsidR="00325852" w:rsidRDefault="00EE2BCC" w:rsidP="00EE2BCC">
          <w:pPr>
            <w:pStyle w:val="A01A0DBDEA1F482488C4443EF17D63D7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C5EB76EA6AB747C7BDC52252F641F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2D01B-B35E-407E-A921-CBED27C95A0F}"/>
      </w:docPartPr>
      <w:docPartBody>
        <w:p w:rsidR="00325852" w:rsidRDefault="00EE2BCC" w:rsidP="00EE2BCC">
          <w:pPr>
            <w:pStyle w:val="C5EB76EA6AB747C7BDC52252F641FB83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34652410D7464585BA7275B1379EF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6CC42-7C4B-4DF1-BED7-BD8E883EC45C}"/>
      </w:docPartPr>
      <w:docPartBody>
        <w:p w:rsidR="00325852" w:rsidRDefault="00EE2BCC" w:rsidP="00EE2BCC">
          <w:pPr>
            <w:pStyle w:val="34652410D7464585BA7275B1379EF81E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561945C6D35C4CE788355F280E4F1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58698-FF93-4FCD-A1CF-BB8CDD8E7F36}"/>
      </w:docPartPr>
      <w:docPartBody>
        <w:p w:rsidR="00325852" w:rsidRDefault="00EE2BCC" w:rsidP="00EE2BCC">
          <w:pPr>
            <w:pStyle w:val="561945C6D35C4CE788355F280E4F1CA3"/>
          </w:pPr>
          <w:r>
            <w:rPr>
              <w:rStyle w:val="PlaceholderText"/>
            </w:rP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56D4"/>
    <w:rsid w:val="001D0586"/>
    <w:rsid w:val="00211A8D"/>
    <w:rsid w:val="0024090D"/>
    <w:rsid w:val="00325852"/>
    <w:rsid w:val="004031C3"/>
    <w:rsid w:val="006010E3"/>
    <w:rsid w:val="00630938"/>
    <w:rsid w:val="006E20D9"/>
    <w:rsid w:val="006E2CCE"/>
    <w:rsid w:val="00716C52"/>
    <w:rsid w:val="007856D4"/>
    <w:rsid w:val="00A42149"/>
    <w:rsid w:val="00AA35F7"/>
    <w:rsid w:val="00B120D9"/>
    <w:rsid w:val="00D010D9"/>
    <w:rsid w:val="00DD388E"/>
    <w:rsid w:val="00DF7A37"/>
    <w:rsid w:val="00EE2BCC"/>
    <w:rsid w:val="00EF2570"/>
    <w:rsid w:val="00F2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2BCC"/>
    <w:rPr>
      <w:color w:val="808080"/>
    </w:rPr>
  </w:style>
  <w:style w:type="paragraph" w:customStyle="1" w:styleId="3E5A7272F4A64FA0A88CFD80761120B0">
    <w:name w:val="3E5A7272F4A64FA0A88CFD80761120B0"/>
    <w:rsid w:val="00EE2BCC"/>
  </w:style>
  <w:style w:type="paragraph" w:customStyle="1" w:styleId="4301CC6EECE941DD9BDDA4EA99829864">
    <w:name w:val="4301CC6EECE941DD9BDDA4EA99829864"/>
    <w:rsid w:val="00EE2BCC"/>
  </w:style>
  <w:style w:type="paragraph" w:customStyle="1" w:styleId="5832883963C54CAC9E5ECB4A7AA41411">
    <w:name w:val="5832883963C54CAC9E5ECB4A7AA41411"/>
    <w:rsid w:val="00EE2BCC"/>
  </w:style>
  <w:style w:type="paragraph" w:customStyle="1" w:styleId="74C3AF60B96B45A8B4264638F1F94AB1">
    <w:name w:val="74C3AF60B96B45A8B4264638F1F94AB1"/>
    <w:rsid w:val="00EE2BCC"/>
  </w:style>
  <w:style w:type="paragraph" w:customStyle="1" w:styleId="8C11D11222AF46C583406EB8B29CC86A">
    <w:name w:val="8C11D11222AF46C583406EB8B29CC86A"/>
    <w:rsid w:val="00EE2BCC"/>
  </w:style>
  <w:style w:type="paragraph" w:customStyle="1" w:styleId="2AB15173687143D4BF4AF1330D067445">
    <w:name w:val="2AB15173687143D4BF4AF1330D067445"/>
    <w:rsid w:val="00EE2BCC"/>
  </w:style>
  <w:style w:type="paragraph" w:customStyle="1" w:styleId="D38A255D365548D6915AA76EFFD39D08">
    <w:name w:val="D38A255D365548D6915AA76EFFD39D08"/>
    <w:rsid w:val="00EE2BCC"/>
  </w:style>
  <w:style w:type="paragraph" w:customStyle="1" w:styleId="94652B7E8EE34EB3AB34D2024372AFDF">
    <w:name w:val="94652B7E8EE34EB3AB34D2024372AFDF"/>
    <w:rsid w:val="00EE2BCC"/>
  </w:style>
  <w:style w:type="paragraph" w:customStyle="1" w:styleId="55E9345EE11C4C3FB97DE2859D99AD3C">
    <w:name w:val="55E9345EE11C4C3FB97DE2859D99AD3C"/>
    <w:rsid w:val="00EE2BCC"/>
  </w:style>
  <w:style w:type="paragraph" w:customStyle="1" w:styleId="FB1D0BC865974925B311E8BEF0B5A25B">
    <w:name w:val="FB1D0BC865974925B311E8BEF0B5A25B"/>
    <w:rsid w:val="00EE2BCC"/>
  </w:style>
  <w:style w:type="paragraph" w:customStyle="1" w:styleId="DA211C311D184B43A95A691160D61145">
    <w:name w:val="DA211C311D184B43A95A691160D61145"/>
    <w:rsid w:val="00EE2BCC"/>
  </w:style>
  <w:style w:type="paragraph" w:customStyle="1" w:styleId="F145504FB7064623846230EED643A291">
    <w:name w:val="F145504FB7064623846230EED643A291"/>
    <w:rsid w:val="00EE2BCC"/>
  </w:style>
  <w:style w:type="paragraph" w:customStyle="1" w:styleId="E25824BF58BD4F07A4721853367E6E5B">
    <w:name w:val="E25824BF58BD4F07A4721853367E6E5B"/>
    <w:rsid w:val="00EE2BCC"/>
  </w:style>
  <w:style w:type="paragraph" w:customStyle="1" w:styleId="91BF8E2D86ED47D6A4ADCC42A37747C3">
    <w:name w:val="91BF8E2D86ED47D6A4ADCC42A37747C3"/>
    <w:rsid w:val="00EE2BCC"/>
  </w:style>
  <w:style w:type="paragraph" w:customStyle="1" w:styleId="A3EED488F8A942B4999BC8FE11F2F414">
    <w:name w:val="A3EED488F8A942B4999BC8FE11F2F414"/>
    <w:rsid w:val="00EE2BCC"/>
  </w:style>
  <w:style w:type="paragraph" w:customStyle="1" w:styleId="CAF56045091147509395B204E55F0029">
    <w:name w:val="CAF56045091147509395B204E55F0029"/>
    <w:rsid w:val="00EE2BCC"/>
  </w:style>
  <w:style w:type="paragraph" w:customStyle="1" w:styleId="5528C3A51FFE4F0F9157E84207874144">
    <w:name w:val="5528C3A51FFE4F0F9157E84207874144"/>
    <w:rsid w:val="00EE2BCC"/>
  </w:style>
  <w:style w:type="paragraph" w:customStyle="1" w:styleId="B043501FBAE74716BAFDD0E47D80EFDB">
    <w:name w:val="B043501FBAE74716BAFDD0E47D80EFDB"/>
    <w:rsid w:val="00EE2BCC"/>
  </w:style>
  <w:style w:type="paragraph" w:customStyle="1" w:styleId="8296E20BE9254DA9ACEBD068627708AC">
    <w:name w:val="8296E20BE9254DA9ACEBD068627708AC"/>
    <w:rsid w:val="00EE2BCC"/>
  </w:style>
  <w:style w:type="paragraph" w:customStyle="1" w:styleId="E4F56BB623694691B769E8939CFA438C">
    <w:name w:val="E4F56BB623694691B769E8939CFA438C"/>
    <w:rsid w:val="00EE2BCC"/>
  </w:style>
  <w:style w:type="paragraph" w:customStyle="1" w:styleId="5E3EBFDC75D54C42914DB5A04AFC3647">
    <w:name w:val="5E3EBFDC75D54C42914DB5A04AFC3647"/>
    <w:rsid w:val="00EE2BCC"/>
  </w:style>
  <w:style w:type="paragraph" w:customStyle="1" w:styleId="E35D161D6203439DBE4879C008B4C353">
    <w:name w:val="E35D161D6203439DBE4879C008B4C353"/>
    <w:rsid w:val="00EE2BCC"/>
  </w:style>
  <w:style w:type="paragraph" w:customStyle="1" w:styleId="4D55142D793A4EC58F27E6D96B2F3D29">
    <w:name w:val="4D55142D793A4EC58F27E6D96B2F3D29"/>
    <w:rsid w:val="00EE2BCC"/>
  </w:style>
  <w:style w:type="paragraph" w:customStyle="1" w:styleId="CBC277BA03584B069CF0AEC1717449C0">
    <w:name w:val="CBC277BA03584B069CF0AEC1717449C0"/>
    <w:rsid w:val="00EE2BCC"/>
  </w:style>
  <w:style w:type="paragraph" w:customStyle="1" w:styleId="D3D053CF45D14F4194707CF598FC3627">
    <w:name w:val="D3D053CF45D14F4194707CF598FC3627"/>
    <w:rsid w:val="00EE2BCC"/>
  </w:style>
  <w:style w:type="paragraph" w:customStyle="1" w:styleId="A01A0DBDEA1F482488C4443EF17D63D7">
    <w:name w:val="A01A0DBDEA1F482488C4443EF17D63D7"/>
    <w:rsid w:val="00EE2BCC"/>
  </w:style>
  <w:style w:type="paragraph" w:customStyle="1" w:styleId="C5EB76EA6AB747C7BDC52252F641FB83">
    <w:name w:val="C5EB76EA6AB747C7BDC52252F641FB83"/>
    <w:rsid w:val="00EE2BCC"/>
  </w:style>
  <w:style w:type="paragraph" w:customStyle="1" w:styleId="34652410D7464585BA7275B1379EF81E">
    <w:name w:val="34652410D7464585BA7275B1379EF81E"/>
    <w:rsid w:val="00EE2BCC"/>
  </w:style>
  <w:style w:type="paragraph" w:customStyle="1" w:styleId="561945C6D35C4CE788355F280E4F1CA3">
    <w:name w:val="561945C6D35C4CE788355F280E4F1CA3"/>
    <w:rsid w:val="00EE2B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2C0DF6-C657-4C2F-BF9A-1D2B0757A1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3E68F0-11D5-4174-AE4E-42E96A880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TP030000161.dotx</Template>
  <TotalTime>0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McRae</dc:creator>
  <cp:lastModifiedBy>asdf fdsa</cp:lastModifiedBy>
  <cp:revision>2</cp:revision>
  <dcterms:created xsi:type="dcterms:W3CDTF">2015-10-09T14:45:00Z</dcterms:created>
  <dcterms:modified xsi:type="dcterms:W3CDTF">2015-10-09T14:45:00Z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TC300001619990</vt:lpwstr>
  </property>
</Properties>
</file>
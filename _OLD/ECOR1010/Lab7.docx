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 w:cstheme="minorHAnsi"/>
          <w:color w:val="auto"/>
          <w:lang w:val="en-GB"/>
        </w:rPr>
        <w:id w:val="9156306"/>
        <w:placeholder>
          <w:docPart w:val="3E5A7272F4A64FA0A88CFD80761120B0"/>
        </w:placeholder>
      </w:sdtPr>
      <w:sdtEndPr/>
      <w:sdtContent>
        <w:p w:rsidR="00402E3D" w:rsidRPr="00E2282A" w:rsidRDefault="00E2282A" w:rsidP="00E2282A">
          <w:pPr>
            <w:pStyle w:val="Heading1"/>
            <w:rPr>
              <w:rFonts w:asciiTheme="minorHAnsi" w:hAnsiTheme="minorHAnsi" w:cstheme="minorHAnsi"/>
              <w:color w:val="auto"/>
              <w:lang w:val="en-GB"/>
            </w:rPr>
          </w:pPr>
          <w:r w:rsidRPr="00E2282A">
            <w:rPr>
              <w:rFonts w:asciiTheme="minorHAnsi" w:hAnsiTheme="minorHAnsi" w:cstheme="minorHAnsi"/>
              <w:b/>
              <w:bCs/>
              <w:color w:val="auto"/>
              <w:lang w:val="en-GB"/>
            </w:rPr>
            <w:t>ECOR 1010 – Introduction to Engineering</w:t>
          </w:r>
        </w:p>
      </w:sdtContent>
    </w:sdt>
    <w:p w:rsidR="00661532" w:rsidRPr="00BA69E8" w:rsidRDefault="00661532" w:rsidP="00661532">
      <w:pPr>
        <w:rPr>
          <w:rFonts w:asciiTheme="minorHAnsi" w:hAnsiTheme="minorHAnsi" w:cstheme="minorHAnsi"/>
        </w:rPr>
      </w:pPr>
    </w:p>
    <w:sdt>
      <w:sdtPr>
        <w:rPr>
          <w:rFonts w:asciiTheme="minorHAnsi" w:hAnsiTheme="minorHAnsi" w:cstheme="minorHAnsi"/>
          <w:b/>
          <w:bCs/>
          <w:sz w:val="22"/>
          <w:szCs w:val="22"/>
        </w:rPr>
        <w:id w:val="9156218"/>
        <w:placeholder>
          <w:docPart w:val="4301CC6EECE941DD9BDDA4EA99829864"/>
        </w:placeholder>
      </w:sdtPr>
      <w:sdtEndPr/>
      <w:sdtContent>
        <w:p w:rsidR="00F169C7" w:rsidRPr="00BA69E8" w:rsidRDefault="00C53E0F" w:rsidP="00AE20F8">
          <w:pPr>
            <w:pStyle w:val="Subtitle"/>
            <w:rPr>
              <w:rFonts w:asciiTheme="minorHAnsi" w:hAnsiTheme="minorHAnsi" w:cstheme="minorHAnsi"/>
              <w:b/>
              <w:bCs/>
              <w:sz w:val="22"/>
              <w:szCs w:val="22"/>
            </w:rPr>
          </w:pPr>
          <w:r w:rsidRPr="00AE20F8">
            <w:rPr>
              <w:rFonts w:asciiTheme="minorHAnsi" w:hAnsiTheme="minorHAnsi" w:cstheme="minorHAnsi"/>
              <w:b/>
              <w:bCs/>
              <w:sz w:val="22"/>
              <w:szCs w:val="22"/>
              <w:highlight w:val="lightGray"/>
            </w:rPr>
            <w:t xml:space="preserve">FULL </w:t>
          </w:r>
          <w:r w:rsidR="00AE20F8" w:rsidRPr="00AE20F8">
            <w:rPr>
              <w:rFonts w:asciiTheme="minorHAnsi" w:hAnsiTheme="minorHAnsi" w:cstheme="minorHAnsi"/>
              <w:b/>
              <w:bCs/>
              <w:sz w:val="22"/>
              <w:szCs w:val="22"/>
              <w:highlight w:val="lightGray"/>
            </w:rPr>
            <w:t>Student</w:t>
          </w:r>
          <w:r w:rsidR="0062431A" w:rsidRPr="00AE20F8">
            <w:rPr>
              <w:rFonts w:asciiTheme="minorHAnsi" w:hAnsiTheme="minorHAnsi" w:cstheme="minorHAnsi"/>
              <w:b/>
              <w:bCs/>
              <w:sz w:val="22"/>
              <w:szCs w:val="22"/>
              <w:highlight w:val="lightGray"/>
            </w:rPr>
            <w:t>’s</w:t>
          </w:r>
          <w:r w:rsidR="00E2282A" w:rsidRPr="00AE20F8">
            <w:rPr>
              <w:rFonts w:asciiTheme="minorHAnsi" w:hAnsiTheme="minorHAnsi" w:cstheme="minorHAnsi"/>
              <w:b/>
              <w:bCs/>
              <w:sz w:val="22"/>
              <w:szCs w:val="22"/>
              <w:highlight w:val="lightGray"/>
            </w:rPr>
            <w:t xml:space="preserve"> Name</w:t>
          </w:r>
        </w:p>
      </w:sdtContent>
    </w:sdt>
    <w:sdt>
      <w:sdtPr>
        <w:rPr>
          <w:rFonts w:asciiTheme="minorHAnsi" w:hAnsiTheme="minorHAnsi" w:cstheme="minorHAnsi"/>
          <w:b/>
          <w:bCs/>
          <w:sz w:val="22"/>
          <w:szCs w:val="22"/>
          <w:lang w:val="en-GB"/>
        </w:rPr>
        <w:id w:val="9156223"/>
        <w:placeholder>
          <w:docPart w:val="5832883963C54CAC9E5ECB4A7AA41411"/>
        </w:placeholder>
      </w:sdtPr>
      <w:sdtEndPr/>
      <w:sdtContent>
        <w:p w:rsidR="004B6320" w:rsidRPr="00E2282A" w:rsidRDefault="00E2282A" w:rsidP="00E2282A">
          <w:pPr>
            <w:pStyle w:val="Subtitle"/>
            <w:rPr>
              <w:rFonts w:asciiTheme="minorHAnsi" w:hAnsiTheme="minorHAnsi" w:cstheme="minorHAnsi"/>
              <w:b/>
              <w:bCs/>
              <w:sz w:val="22"/>
              <w:szCs w:val="22"/>
              <w:lang w:val="en-GB"/>
            </w:rPr>
          </w:pPr>
          <w:r w:rsidRPr="00E2282A">
            <w:rPr>
              <w:rFonts w:asciiTheme="minorHAnsi" w:hAnsiTheme="minorHAnsi" w:cstheme="minorHAnsi"/>
              <w:b/>
              <w:bCs/>
              <w:sz w:val="22"/>
              <w:szCs w:val="22"/>
              <w:lang w:val="en-GB"/>
            </w:rPr>
            <w:t>Assignment #1</w:t>
          </w:r>
        </w:p>
      </w:sdtContent>
    </w:sdt>
    <w:p w:rsidR="00BA78BA" w:rsidRPr="0062431A" w:rsidRDefault="0062431A" w:rsidP="00BA69E8">
      <w:pPr>
        <w:jc w:val="center"/>
        <w:rPr>
          <w:rFonts w:asciiTheme="minorHAnsi" w:hAnsiTheme="minorHAnsi" w:cstheme="minorHAnsi"/>
          <w:b/>
          <w:bCs/>
          <w:u w:val="single"/>
          <w:lang w:val="en-GB"/>
        </w:rPr>
      </w:pPr>
      <w:r w:rsidRPr="00B9663B">
        <w:rPr>
          <w:rFonts w:asciiTheme="minorHAnsi" w:hAnsiTheme="minorHAnsi" w:cstheme="minorHAnsi"/>
          <w:b/>
          <w:bCs/>
          <w:u w:val="single"/>
          <w:lang w:val="en-GB"/>
        </w:rPr>
        <w:t>Assignment</w:t>
      </w:r>
      <w:r w:rsidR="004B6320" w:rsidRPr="00B9663B">
        <w:rPr>
          <w:rFonts w:asciiTheme="minorHAnsi" w:hAnsiTheme="minorHAnsi" w:cstheme="minorHAnsi"/>
          <w:b/>
          <w:bCs/>
          <w:u w:val="single"/>
          <w:lang w:val="en-GB"/>
        </w:rPr>
        <w:t xml:space="preserve"> Title</w:t>
      </w:r>
      <w:r w:rsidR="00BB25A3" w:rsidRPr="00B9663B">
        <w:rPr>
          <w:rFonts w:asciiTheme="minorHAnsi" w:hAnsiTheme="minorHAnsi" w:cstheme="minorHAnsi"/>
          <w:b/>
          <w:bCs/>
          <w:u w:val="single"/>
          <w:lang w:val="en-GB"/>
        </w:rPr>
        <w:t xml:space="preserve">: </w:t>
      </w:r>
      <w:r w:rsidR="00BA78BA" w:rsidRPr="00B9663B">
        <w:rPr>
          <w:rFonts w:asciiTheme="minorHAnsi" w:hAnsiTheme="minorHAnsi" w:cstheme="minorHAnsi"/>
          <w:b/>
          <w:bCs/>
          <w:u w:val="single"/>
          <w:lang w:val="en-GB"/>
        </w:rPr>
        <w:t xml:space="preserve"> </w:t>
      </w:r>
      <w:sdt>
        <w:sdtPr>
          <w:rPr>
            <w:rFonts w:asciiTheme="minorHAnsi" w:hAnsiTheme="minorHAnsi" w:cstheme="minorHAnsi"/>
            <w:b/>
            <w:bCs/>
            <w:u w:val="single"/>
            <w:lang w:val="en-GB"/>
          </w:rPr>
          <w:id w:val="9156252"/>
          <w:placeholder>
            <w:docPart w:val="74C3AF60B96B45A8B4264638F1F94AB1"/>
          </w:placeholder>
        </w:sdtPr>
        <w:sdtEndPr/>
        <w:sdtContent>
          <w:r w:rsidRPr="00B9663B">
            <w:rPr>
              <w:rFonts w:asciiTheme="minorHAnsi" w:hAnsiTheme="minorHAnsi" w:cstheme="minorHAnsi"/>
              <w:b/>
              <w:bCs/>
              <w:u w:val="single"/>
              <w:lang w:val="en-GB"/>
            </w:rPr>
            <w:t>...</w:t>
          </w:r>
        </w:sdtContent>
      </w:sdt>
    </w:p>
    <w:p w:rsidR="00DF6CA7" w:rsidRPr="00733452" w:rsidRDefault="00DF6CA7" w:rsidP="00BA69E8">
      <w:pPr>
        <w:rPr>
          <w:rFonts w:asciiTheme="minorHAnsi" w:hAnsiTheme="minorHAnsi" w:cstheme="minorHAnsi"/>
          <w:b/>
          <w:bCs/>
          <w:i/>
          <w:iCs/>
          <w:u w:val="single"/>
          <w:lang w:val="en-GB"/>
        </w:rPr>
      </w:pPr>
      <w:r w:rsidRPr="00733452">
        <w:rPr>
          <w:rFonts w:asciiTheme="minorHAnsi" w:hAnsiTheme="minorHAnsi" w:cstheme="minorHAnsi"/>
          <w:b/>
          <w:bCs/>
          <w:i/>
          <w:iCs/>
          <w:u w:val="single"/>
          <w:lang w:val="en-GB"/>
        </w:rPr>
        <w:t>TO</w:t>
      </w:r>
      <w:r w:rsidR="00AE20F8">
        <w:rPr>
          <w:rFonts w:asciiTheme="minorHAnsi" w:hAnsiTheme="minorHAnsi" w:cstheme="minorHAnsi"/>
          <w:b/>
          <w:bCs/>
          <w:i/>
          <w:iCs/>
          <w:u w:val="single"/>
          <w:lang w:val="en-GB"/>
        </w:rPr>
        <w:t xml:space="preserve"> Marking TA</w:t>
      </w:r>
      <w:r w:rsidRPr="00733452">
        <w:rPr>
          <w:rFonts w:asciiTheme="minorHAnsi" w:hAnsiTheme="minorHAnsi" w:cstheme="minorHAnsi"/>
          <w:b/>
          <w:bCs/>
          <w:i/>
          <w:iCs/>
          <w:u w:val="single"/>
          <w:lang w:val="en-GB"/>
        </w:rPr>
        <w:t>:</w:t>
      </w:r>
    </w:p>
    <w:p w:rsidR="00DF6CA7" w:rsidRDefault="00DF6CA7" w:rsidP="005E7ECE">
      <w:pPr>
        <w:rPr>
          <w:rFonts w:asciiTheme="minorHAnsi" w:hAnsiTheme="minorHAnsi" w:cstheme="minorHAnsi"/>
          <w:lang w:val="en-GB"/>
        </w:rPr>
      </w:pPr>
      <w:r w:rsidRPr="00AE20F8">
        <w:rPr>
          <w:rFonts w:asciiTheme="minorHAnsi" w:hAnsiTheme="minorHAnsi" w:cstheme="minorHAnsi"/>
          <w:highlight w:val="lightGray"/>
          <w:lang w:val="en-GB"/>
        </w:rPr>
        <w:t xml:space="preserve">Name: </w:t>
      </w:r>
      <w:sdt>
        <w:sdtPr>
          <w:rPr>
            <w:rFonts w:asciiTheme="minorHAnsi" w:hAnsiTheme="minorHAnsi" w:cstheme="minorHAnsi"/>
            <w:highlight w:val="lightGray"/>
            <w:lang w:val="en-GB"/>
          </w:rPr>
          <w:id w:val="42741986"/>
          <w:placeholder>
            <w:docPart w:val="D3D053CF45D14F4194707CF598FC3627"/>
          </w:placeholder>
        </w:sdtPr>
        <w:sdtEndPr/>
        <w:sdtContent>
          <w:r w:rsidRPr="00AE20F8">
            <w:rPr>
              <w:rFonts w:asciiTheme="minorHAnsi" w:hAnsiTheme="minorHAnsi" w:cstheme="minorHAnsi"/>
              <w:highlight w:val="lightGray"/>
              <w:lang w:val="en-GB"/>
            </w:rPr>
            <w:t>...</w:t>
          </w:r>
        </w:sdtContent>
      </w:sdt>
    </w:p>
    <w:p w:rsidR="005E7ECE" w:rsidRDefault="005E7ECE" w:rsidP="004C64F5">
      <w:pPr>
        <w:rPr>
          <w:rFonts w:asciiTheme="minorHAnsi" w:hAnsiTheme="minorHAnsi" w:cstheme="minorHAnsi"/>
          <w:lang w:val="en-GB"/>
        </w:rPr>
      </w:pPr>
      <w:r w:rsidRPr="00AE20F8">
        <w:rPr>
          <w:rFonts w:asciiTheme="minorHAnsi" w:hAnsiTheme="minorHAnsi" w:cstheme="minorHAnsi"/>
          <w:highlight w:val="lightGray"/>
          <w:lang w:val="en-GB"/>
        </w:rPr>
        <w:t xml:space="preserve">Email: </w:t>
      </w:r>
      <w:sdt>
        <w:sdtPr>
          <w:rPr>
            <w:rFonts w:asciiTheme="minorHAnsi" w:hAnsiTheme="minorHAnsi" w:cstheme="minorHAnsi"/>
            <w:highlight w:val="lightGray"/>
            <w:lang w:val="en-GB"/>
          </w:rPr>
          <w:id w:val="42742047"/>
          <w:placeholder>
            <w:docPart w:val="A01A0DBDEA1F482488C4443EF17D63D7"/>
          </w:placeholder>
        </w:sdtPr>
        <w:sdtEndPr/>
        <w:sdtContent>
          <w:hyperlink r:id="rId10" w:history="1">
            <w:r w:rsidR="004C64F5" w:rsidRPr="00AE20F8">
              <w:rPr>
                <w:rStyle w:val="Hyperlink"/>
                <w:rFonts w:asciiTheme="minorHAnsi" w:hAnsiTheme="minorHAnsi" w:cstheme="minorHAnsi"/>
                <w:highlight w:val="lightGray"/>
                <w:lang w:val="en-GB"/>
              </w:rPr>
              <w:t>...@....ca</w:t>
            </w:r>
          </w:hyperlink>
          <w:r w:rsidR="004C64F5" w:rsidRPr="00AE20F8">
            <w:rPr>
              <w:rFonts w:asciiTheme="minorHAnsi" w:hAnsiTheme="minorHAnsi" w:cstheme="minorHAnsi"/>
              <w:highlight w:val="lightGray"/>
              <w:lang w:val="en-GB"/>
            </w:rPr>
            <w:t xml:space="preserve"> </w:t>
          </w:r>
        </w:sdtContent>
      </w:sdt>
    </w:p>
    <w:p w:rsidR="005E7ECE" w:rsidRDefault="005E7ECE" w:rsidP="005E7ECE">
      <w:pPr>
        <w:rPr>
          <w:rFonts w:asciiTheme="minorHAnsi" w:hAnsiTheme="minorHAnsi" w:cstheme="minorHAnsi"/>
          <w:lang w:val="en-GB"/>
        </w:rPr>
      </w:pPr>
    </w:p>
    <w:p w:rsidR="005E7ECE" w:rsidRPr="001349A8" w:rsidRDefault="005E7ECE" w:rsidP="001349A8">
      <w:pPr>
        <w:jc w:val="center"/>
        <w:rPr>
          <w:rFonts w:asciiTheme="minorHAnsi" w:hAnsiTheme="minorHAnsi" w:cstheme="minorHAnsi"/>
          <w:b/>
          <w:bCs/>
          <w:lang w:val="en-GB"/>
        </w:rPr>
      </w:pPr>
      <w:r w:rsidRPr="001349A8">
        <w:rPr>
          <w:rFonts w:asciiTheme="minorHAnsi" w:hAnsiTheme="minorHAnsi" w:cstheme="minorHAnsi"/>
          <w:b/>
          <w:bCs/>
          <w:lang w:val="en-GB"/>
        </w:rPr>
        <w:t xml:space="preserve">Lab Section: </w:t>
      </w:r>
      <w:sdt>
        <w:sdtPr>
          <w:rPr>
            <w:rFonts w:asciiTheme="minorHAnsi" w:hAnsiTheme="minorHAnsi" w:cstheme="minorHAnsi"/>
            <w:b/>
            <w:bCs/>
            <w:lang w:val="en-GB"/>
          </w:rPr>
          <w:id w:val="42742048"/>
          <w:placeholder>
            <w:docPart w:val="C5EB76EA6AB747C7BDC52252F641FB83"/>
          </w:placeholder>
        </w:sdtPr>
        <w:sdtEndPr/>
        <w:sdtContent>
          <w:r w:rsidR="00013609">
            <w:rPr>
              <w:rFonts w:asciiTheme="minorHAnsi" w:hAnsiTheme="minorHAnsi" w:cstheme="minorHAnsi"/>
              <w:b/>
              <w:bCs/>
              <w:lang w:val="en-GB"/>
            </w:rPr>
            <w:t>L14</w:t>
          </w:r>
        </w:sdtContent>
      </w:sdt>
    </w:p>
    <w:p w:rsidR="005E7ECE" w:rsidRPr="001349A8" w:rsidRDefault="005E7ECE" w:rsidP="001349A8">
      <w:pPr>
        <w:jc w:val="center"/>
        <w:rPr>
          <w:rFonts w:asciiTheme="minorHAnsi" w:hAnsiTheme="minorHAnsi" w:cstheme="minorHAnsi"/>
          <w:b/>
          <w:bCs/>
          <w:lang w:val="en-GB"/>
        </w:rPr>
      </w:pPr>
      <w:r w:rsidRPr="001349A8">
        <w:rPr>
          <w:rFonts w:asciiTheme="minorHAnsi" w:hAnsiTheme="minorHAnsi" w:cstheme="minorHAnsi"/>
          <w:b/>
          <w:bCs/>
          <w:lang w:val="en-GB"/>
        </w:rPr>
        <w:t xml:space="preserve">Room: </w:t>
      </w:r>
      <w:sdt>
        <w:sdtPr>
          <w:rPr>
            <w:rFonts w:asciiTheme="minorHAnsi" w:hAnsiTheme="minorHAnsi" w:cstheme="minorHAnsi"/>
            <w:b/>
            <w:bCs/>
            <w:lang w:val="en-GB"/>
          </w:rPr>
          <w:id w:val="42742049"/>
          <w:placeholder>
            <w:docPart w:val="34652410D7464585BA7275B1379EF81E"/>
          </w:placeholder>
        </w:sdtPr>
        <w:sdtEndPr/>
        <w:sdtContent>
          <w:r w:rsidR="00CF7460">
            <w:rPr>
              <w:rFonts w:asciiTheme="minorHAnsi" w:hAnsiTheme="minorHAnsi" w:cstheme="minorHAnsi"/>
              <w:b/>
              <w:bCs/>
              <w:lang w:val="en-GB"/>
            </w:rPr>
            <w:t>4301CB</w:t>
          </w:r>
          <w:r w:rsidR="001349A8" w:rsidRPr="001349A8">
            <w:rPr>
              <w:rFonts w:asciiTheme="minorHAnsi" w:hAnsiTheme="minorHAnsi" w:cstheme="minorHAnsi"/>
              <w:b/>
              <w:bCs/>
              <w:lang w:val="en-GB"/>
            </w:rPr>
            <w:t xml:space="preserve"> – Carleton University</w:t>
          </w:r>
        </w:sdtContent>
      </w:sdt>
    </w:p>
    <w:p w:rsidR="00DF6CA7" w:rsidRDefault="00DF6CA7" w:rsidP="00BA69E8">
      <w:pPr>
        <w:rPr>
          <w:rFonts w:asciiTheme="minorHAnsi" w:hAnsiTheme="minorHAnsi" w:cstheme="minorHAnsi"/>
          <w:lang w:val="en-GB"/>
        </w:rPr>
      </w:pPr>
    </w:p>
    <w:p w:rsidR="00DF6CA7" w:rsidRPr="00DF6CA7" w:rsidRDefault="00DF6CA7" w:rsidP="00BA69E8">
      <w:pPr>
        <w:rPr>
          <w:rFonts w:asciiTheme="minorHAnsi" w:hAnsiTheme="minorHAnsi" w:cstheme="minorHAnsi"/>
          <w:b/>
          <w:bCs/>
          <w:u w:val="single"/>
          <w:lang w:val="en-GB"/>
        </w:rPr>
      </w:pPr>
      <w:r w:rsidRPr="00DF6CA7">
        <w:rPr>
          <w:rFonts w:asciiTheme="minorHAnsi" w:hAnsiTheme="minorHAnsi" w:cstheme="minorHAnsi"/>
          <w:b/>
          <w:bCs/>
          <w:u w:val="single"/>
          <w:lang w:val="en-GB"/>
        </w:rPr>
        <w:t>FROM:</w:t>
      </w:r>
    </w:p>
    <w:p w:rsidR="00BA78BA" w:rsidRPr="00AE20F8" w:rsidRDefault="0062431A" w:rsidP="004C64F5">
      <w:pPr>
        <w:rPr>
          <w:rFonts w:asciiTheme="minorHAnsi" w:hAnsiTheme="minorHAnsi" w:cstheme="minorHAnsi"/>
          <w:highlight w:val="lightGray"/>
          <w:lang w:val="en-GB"/>
        </w:rPr>
      </w:pPr>
      <w:r w:rsidRPr="00AE20F8">
        <w:rPr>
          <w:rFonts w:asciiTheme="minorHAnsi" w:hAnsiTheme="minorHAnsi" w:cstheme="minorHAnsi"/>
          <w:highlight w:val="lightGray"/>
          <w:lang w:val="en-GB"/>
        </w:rPr>
        <w:t>Email</w:t>
      </w:r>
      <w:r w:rsidR="00BA78BA" w:rsidRPr="00AE20F8">
        <w:rPr>
          <w:rFonts w:asciiTheme="minorHAnsi" w:hAnsiTheme="minorHAnsi" w:cstheme="minorHAnsi"/>
          <w:highlight w:val="lightGray"/>
          <w:lang w:val="en-GB"/>
        </w:rPr>
        <w:t xml:space="preserve">: </w:t>
      </w:r>
      <w:sdt>
        <w:sdtPr>
          <w:rPr>
            <w:rFonts w:asciiTheme="minorHAnsi" w:hAnsiTheme="minorHAnsi" w:cstheme="minorHAnsi"/>
            <w:highlight w:val="lightGray"/>
            <w:lang w:val="en-GB"/>
          </w:rPr>
          <w:id w:val="9156721"/>
          <w:placeholder>
            <w:docPart w:val="55E9345EE11C4C3FB97DE2859D99AD3C"/>
          </w:placeholder>
        </w:sdtPr>
        <w:sdtEndPr/>
        <w:sdtContent>
          <w:hyperlink r:id="rId11" w:history="1">
            <w:r w:rsidR="00013609" w:rsidRPr="00EC39D6">
              <w:rPr>
                <w:rStyle w:val="Hyperlink"/>
                <w:rFonts w:asciiTheme="minorHAnsi" w:hAnsiTheme="minorHAnsi" w:cstheme="minorHAnsi"/>
                <w:highlight w:val="lightGray"/>
                <w:lang w:val="en-GB"/>
              </w:rPr>
              <w:t>dorianwang@cmail.carleton.ca</w:t>
            </w:r>
          </w:hyperlink>
        </w:sdtContent>
      </w:sdt>
    </w:p>
    <w:p w:rsidR="001349A8" w:rsidRDefault="001349A8" w:rsidP="001349A8">
      <w:pPr>
        <w:rPr>
          <w:rFonts w:asciiTheme="minorHAnsi" w:hAnsiTheme="minorHAnsi" w:cstheme="minorHAnsi"/>
          <w:lang w:val="en-GB"/>
        </w:rPr>
      </w:pPr>
      <w:r w:rsidRPr="00AE20F8">
        <w:rPr>
          <w:rFonts w:asciiTheme="minorHAnsi" w:hAnsiTheme="minorHAnsi" w:cstheme="minorHAnsi"/>
          <w:highlight w:val="lightGray"/>
          <w:lang w:val="en-GB"/>
        </w:rPr>
        <w:t xml:space="preserve">Student Number: </w:t>
      </w:r>
      <w:sdt>
        <w:sdtPr>
          <w:rPr>
            <w:rFonts w:asciiTheme="minorHAnsi" w:hAnsiTheme="minorHAnsi" w:cstheme="minorHAnsi"/>
            <w:highlight w:val="lightGray"/>
            <w:lang w:val="en-GB"/>
          </w:rPr>
          <w:id w:val="42742055"/>
          <w:placeholder>
            <w:docPart w:val="561945C6D35C4CE788355F280E4F1CA3"/>
          </w:placeholder>
        </w:sdtPr>
        <w:sdtEndPr/>
        <w:sdtContent>
          <w:r w:rsidR="00013609">
            <w:rPr>
              <w:rFonts w:asciiTheme="minorHAnsi" w:hAnsiTheme="minorHAnsi" w:cstheme="minorHAnsi"/>
              <w:highlight w:val="lightGray"/>
              <w:lang w:val="en-GB"/>
            </w:rPr>
            <w:t>101009020</w:t>
          </w:r>
        </w:sdtContent>
      </w:sdt>
    </w:p>
    <w:p w:rsidR="00DF6CA7" w:rsidRDefault="00DF6CA7" w:rsidP="00BA69E8">
      <w:pPr>
        <w:rPr>
          <w:rFonts w:asciiTheme="minorHAnsi" w:hAnsiTheme="minorHAnsi" w:cstheme="minorHAnsi"/>
          <w:lang w:val="en-GB"/>
        </w:rPr>
      </w:pPr>
    </w:p>
    <w:p w:rsidR="00DF6CA7" w:rsidRDefault="00DF6CA7" w:rsidP="00BA69E8">
      <w:pPr>
        <w:rPr>
          <w:rFonts w:asciiTheme="minorHAnsi" w:hAnsiTheme="minorHAnsi" w:cstheme="minorHAnsi"/>
          <w:lang w:val="en-GB"/>
        </w:rPr>
      </w:pPr>
    </w:p>
    <w:p w:rsidR="00DF6CA7" w:rsidRDefault="00DF6CA7" w:rsidP="00BA69E8">
      <w:pPr>
        <w:rPr>
          <w:rFonts w:asciiTheme="minorHAnsi" w:hAnsiTheme="minorHAnsi" w:cstheme="minorHAnsi"/>
          <w:lang w:val="en-GB"/>
        </w:rPr>
      </w:pPr>
    </w:p>
    <w:p w:rsidR="00DF6CA7" w:rsidRPr="00E2282A" w:rsidRDefault="00DF6CA7" w:rsidP="00BA69E8">
      <w:pPr>
        <w:rPr>
          <w:rFonts w:asciiTheme="minorHAnsi" w:hAnsiTheme="minorHAnsi" w:cstheme="minorHAnsi"/>
          <w:lang w:val="en-GB"/>
        </w:rPr>
      </w:pPr>
    </w:p>
    <w:p w:rsidR="00DE2339" w:rsidRDefault="00DE2339" w:rsidP="00BA69E8">
      <w:pPr>
        <w:rPr>
          <w:rFonts w:asciiTheme="minorHAnsi" w:hAnsiTheme="minorHAnsi" w:cstheme="minorHAnsi"/>
          <w:highlight w:val="lightGray"/>
          <w:lang w:val="en-GB"/>
        </w:rPr>
      </w:pPr>
    </w:p>
    <w:p w:rsidR="00DE2339" w:rsidRDefault="00DE2339" w:rsidP="00BA69E8">
      <w:pPr>
        <w:rPr>
          <w:rFonts w:asciiTheme="minorHAnsi" w:hAnsiTheme="minorHAnsi" w:cstheme="minorHAnsi"/>
          <w:highlight w:val="lightGray"/>
          <w:lang w:val="en-GB"/>
        </w:rPr>
      </w:pPr>
    </w:p>
    <w:p w:rsidR="00BA78BA" w:rsidRPr="00E2282A" w:rsidRDefault="0062431A" w:rsidP="00BA69E8">
      <w:pPr>
        <w:rPr>
          <w:rFonts w:asciiTheme="minorHAnsi" w:hAnsiTheme="minorHAnsi" w:cstheme="minorHAnsi"/>
          <w:lang w:val="en-GB"/>
        </w:rPr>
      </w:pPr>
      <w:r w:rsidRPr="00DF6CA7">
        <w:rPr>
          <w:rFonts w:asciiTheme="minorHAnsi" w:hAnsiTheme="minorHAnsi" w:cstheme="minorHAnsi"/>
          <w:highlight w:val="lightGray"/>
          <w:lang w:val="en-GB"/>
        </w:rPr>
        <w:t xml:space="preserve">Number of </w:t>
      </w:r>
      <w:r w:rsidR="00BA78BA" w:rsidRPr="00DF6CA7">
        <w:rPr>
          <w:rFonts w:asciiTheme="minorHAnsi" w:hAnsiTheme="minorHAnsi" w:cstheme="minorHAnsi"/>
          <w:highlight w:val="lightGray"/>
          <w:lang w:val="en-GB"/>
        </w:rPr>
        <w:t>Figures</w:t>
      </w:r>
      <w:r w:rsidR="00A56970" w:rsidRPr="00DF6CA7">
        <w:rPr>
          <w:rFonts w:asciiTheme="minorHAnsi" w:hAnsiTheme="minorHAnsi" w:cstheme="minorHAnsi"/>
          <w:highlight w:val="lightGray"/>
          <w:lang w:val="en-GB"/>
        </w:rPr>
        <w:t xml:space="preserve"> and Tables</w:t>
      </w:r>
      <w:r w:rsidR="004C64F5">
        <w:rPr>
          <w:rFonts w:asciiTheme="minorHAnsi" w:hAnsiTheme="minorHAnsi" w:cstheme="minorHAnsi"/>
          <w:highlight w:val="lightGray"/>
          <w:lang w:val="en-GB"/>
        </w:rPr>
        <w:t xml:space="preserve"> (Including handwritten ones)</w:t>
      </w:r>
      <w:r w:rsidR="004B6320" w:rsidRPr="00DF6CA7">
        <w:rPr>
          <w:rFonts w:asciiTheme="minorHAnsi" w:hAnsiTheme="minorHAnsi" w:cstheme="minorHAnsi"/>
          <w:highlight w:val="lightGray"/>
          <w:lang w:val="en-GB"/>
        </w:rPr>
        <w:t>:</w:t>
      </w:r>
      <w:r w:rsidR="00DC6DFD" w:rsidRPr="00DF6CA7">
        <w:rPr>
          <w:rFonts w:asciiTheme="minorHAnsi" w:hAnsiTheme="minorHAnsi" w:cstheme="minorHAnsi"/>
          <w:highlight w:val="lightGray"/>
          <w:lang w:val="en-GB"/>
        </w:rPr>
        <w:t xml:space="preserve"> </w:t>
      </w:r>
      <w:sdt>
        <w:sdtPr>
          <w:rPr>
            <w:rFonts w:asciiTheme="minorHAnsi" w:hAnsiTheme="minorHAnsi" w:cstheme="minorHAnsi"/>
            <w:highlight w:val="lightGray"/>
            <w:lang w:val="en-GB"/>
          </w:rPr>
          <w:id w:val="9156361"/>
          <w:placeholder>
            <w:docPart w:val="FB1D0BC865974925B311E8BEF0B5A25B"/>
          </w:placeholder>
        </w:sdtPr>
        <w:sdtEndPr/>
        <w:sdtContent>
          <w:r w:rsidRPr="00DF6CA7">
            <w:rPr>
              <w:rFonts w:asciiTheme="minorHAnsi" w:hAnsiTheme="minorHAnsi" w:cstheme="minorHAnsi"/>
              <w:highlight w:val="lightGray"/>
              <w:lang w:val="en-GB"/>
            </w:rPr>
            <w:t>...</w:t>
          </w:r>
        </w:sdtContent>
      </w:sdt>
    </w:p>
    <w:p w:rsidR="00650A35" w:rsidRDefault="00650A35" w:rsidP="001349A8">
      <w:pPr>
        <w:rPr>
          <w:rFonts w:asciiTheme="minorHAnsi" w:hAnsiTheme="minorHAnsi" w:cstheme="minorHAnsi"/>
          <w:lang w:val="en-GB"/>
        </w:rPr>
      </w:pPr>
      <w:r w:rsidRPr="00DF6CA7">
        <w:rPr>
          <w:rFonts w:asciiTheme="minorHAnsi" w:hAnsiTheme="minorHAnsi" w:cstheme="minorHAnsi"/>
          <w:highlight w:val="lightGray"/>
          <w:lang w:val="en-GB"/>
        </w:rPr>
        <w:t xml:space="preserve">Last Date </w:t>
      </w:r>
      <w:r w:rsidR="0062431A" w:rsidRPr="00DF6CA7">
        <w:rPr>
          <w:rFonts w:asciiTheme="minorHAnsi" w:hAnsiTheme="minorHAnsi" w:cstheme="minorHAnsi"/>
          <w:highlight w:val="lightGray"/>
          <w:lang w:val="en-GB"/>
        </w:rPr>
        <w:t xml:space="preserve">and Time </w:t>
      </w:r>
      <w:r w:rsidRPr="00DF6CA7">
        <w:rPr>
          <w:rFonts w:asciiTheme="minorHAnsi" w:hAnsiTheme="minorHAnsi" w:cstheme="minorHAnsi"/>
          <w:highlight w:val="lightGray"/>
          <w:lang w:val="en-GB"/>
        </w:rPr>
        <w:t xml:space="preserve">of Revision: </w:t>
      </w:r>
      <w:sdt>
        <w:sdtPr>
          <w:rPr>
            <w:rFonts w:asciiTheme="minorHAnsi" w:hAnsiTheme="minorHAnsi" w:cstheme="minorHAnsi"/>
            <w:highlight w:val="lightGray"/>
            <w:lang w:val="en-GB"/>
          </w:rPr>
          <w:id w:val="9156180"/>
          <w:placeholder>
            <w:docPart w:val="DA211C311D184B43A95A691160D61145"/>
          </w:placeholder>
          <w:date>
            <w:dateFormat w:val="dd MMMM yyyy"/>
            <w:lid w:val="en-GB"/>
            <w:storeMappedDataAs w:val="dateTime"/>
            <w:calendar w:val="gregorian"/>
          </w:date>
        </w:sdtPr>
        <w:sdtEndPr/>
        <w:sdtContent>
          <w:r w:rsidR="0062431A" w:rsidRPr="00DF6CA7">
            <w:rPr>
              <w:rFonts w:asciiTheme="minorHAnsi" w:hAnsiTheme="minorHAnsi" w:cstheme="minorHAnsi"/>
              <w:highlight w:val="lightGray"/>
              <w:lang w:val="en-GB"/>
            </w:rPr>
            <w:t xml:space="preserve">DD/MM/YYYY @ HH:MM </w:t>
          </w:r>
          <w:r w:rsidR="001349A8">
            <w:rPr>
              <w:rFonts w:asciiTheme="minorHAnsi" w:hAnsiTheme="minorHAnsi" w:cstheme="minorHAnsi"/>
              <w:highlight w:val="lightGray"/>
              <w:lang w:val="en-GB"/>
            </w:rPr>
            <w:t>(</w:t>
          </w:r>
          <w:r w:rsidR="0062431A" w:rsidRPr="00DF6CA7">
            <w:rPr>
              <w:rFonts w:asciiTheme="minorHAnsi" w:hAnsiTheme="minorHAnsi" w:cstheme="minorHAnsi"/>
              <w:highlight w:val="lightGray"/>
              <w:lang w:val="en-GB"/>
            </w:rPr>
            <w:t>AM</w:t>
          </w:r>
          <w:r w:rsidR="001349A8">
            <w:rPr>
              <w:rFonts w:asciiTheme="minorHAnsi" w:hAnsiTheme="minorHAnsi" w:cstheme="minorHAnsi"/>
              <w:highlight w:val="lightGray"/>
              <w:lang w:val="en-GB"/>
            </w:rPr>
            <w:t>/PM)</w:t>
          </w:r>
        </w:sdtContent>
      </w:sdt>
    </w:p>
    <w:p w:rsidR="0062431A" w:rsidRDefault="0062431A" w:rsidP="004B6320">
      <w:pPr>
        <w:rPr>
          <w:rFonts w:asciiTheme="minorHAnsi" w:hAnsiTheme="minorHAnsi" w:cstheme="minorHAnsi"/>
          <w:lang w:val="en-GB"/>
        </w:rPr>
      </w:pPr>
    </w:p>
    <w:p w:rsidR="00DE2339" w:rsidRDefault="00DE2339" w:rsidP="004B6320">
      <w:pPr>
        <w:rPr>
          <w:rFonts w:asciiTheme="minorHAnsi" w:hAnsiTheme="minorHAnsi" w:cstheme="minorHAnsi"/>
          <w:lang w:val="en-GB"/>
        </w:rPr>
      </w:pPr>
    </w:p>
    <w:p w:rsidR="00402E3D" w:rsidRPr="00E2282A" w:rsidRDefault="00402E3D" w:rsidP="00013609">
      <w:pPr>
        <w:pStyle w:val="Heading1"/>
        <w:tabs>
          <w:tab w:val="left" w:pos="4920"/>
        </w:tabs>
        <w:jc w:val="left"/>
        <w:rPr>
          <w:rFonts w:asciiTheme="minorHAnsi" w:hAnsiTheme="minorHAnsi" w:cstheme="minorHAnsi"/>
          <w:color w:val="auto"/>
          <w:lang w:val="en-GB"/>
        </w:rPr>
      </w:pPr>
      <w:r w:rsidRPr="00E2282A">
        <w:rPr>
          <w:rFonts w:asciiTheme="minorHAnsi" w:hAnsiTheme="minorHAnsi" w:cstheme="minorHAnsi"/>
          <w:color w:val="auto"/>
          <w:lang w:val="en-GB"/>
        </w:rPr>
        <w:t>Introduction</w:t>
      </w:r>
      <w:r w:rsidR="00013609">
        <w:rPr>
          <w:rFonts w:asciiTheme="minorHAnsi" w:hAnsiTheme="minorHAnsi" w:cstheme="minorHAnsi"/>
          <w:color w:val="auto"/>
          <w:lang w:val="en-GB"/>
        </w:rPr>
        <w:tab/>
      </w:r>
    </w:p>
    <w:p w:rsidR="009E5786" w:rsidRDefault="00013609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lastRenderedPageBreak/>
        <w:t xml:space="preserve">The goal of this lab was to demonstrate </w:t>
      </w:r>
      <w:r w:rsidR="00990FE0">
        <w:rPr>
          <w:rFonts w:asciiTheme="minorHAnsi" w:hAnsiTheme="minorHAnsi" w:cstheme="minorHAnsi"/>
          <w:lang w:val="en-GB"/>
        </w:rPr>
        <w:t>the capabilities of MATLAB as a matrix manipulation tool</w:t>
      </w:r>
      <w:r>
        <w:rPr>
          <w:rFonts w:asciiTheme="minorHAnsi" w:hAnsiTheme="minorHAnsi" w:cstheme="minorHAnsi"/>
          <w:lang w:val="en-GB"/>
        </w:rPr>
        <w:t>.</w:t>
      </w:r>
    </w:p>
    <w:p w:rsidR="007C58D2" w:rsidRPr="00E2282A" w:rsidRDefault="007C58D2" w:rsidP="00E0097A">
      <w:pPr>
        <w:pStyle w:val="Heading1"/>
        <w:jc w:val="left"/>
        <w:rPr>
          <w:rFonts w:asciiTheme="minorHAnsi" w:hAnsiTheme="minorHAnsi" w:cstheme="minorHAnsi"/>
          <w:color w:val="auto"/>
          <w:lang w:val="en-GB"/>
        </w:rPr>
      </w:pPr>
      <w:r w:rsidRPr="00E2282A">
        <w:rPr>
          <w:rFonts w:asciiTheme="minorHAnsi" w:hAnsiTheme="minorHAnsi" w:cstheme="minorHAnsi"/>
          <w:color w:val="auto"/>
          <w:lang w:val="en-GB"/>
        </w:rPr>
        <w:t>Materials and Methods</w:t>
      </w:r>
    </w:p>
    <w:p w:rsidR="009E5786" w:rsidRDefault="00013609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Matlab</w:t>
      </w:r>
      <w:r w:rsidR="00990FE0">
        <w:rPr>
          <w:rFonts w:asciiTheme="minorHAnsi" w:hAnsiTheme="minorHAnsi" w:cstheme="minorHAnsi"/>
          <w:lang w:val="en-GB"/>
        </w:rPr>
        <w:t xml:space="preserve"> was used, following the instructions provided.</w:t>
      </w:r>
    </w:p>
    <w:p w:rsidR="00402E3D" w:rsidRPr="00E2282A" w:rsidRDefault="00402E3D" w:rsidP="00E0097A">
      <w:pPr>
        <w:pStyle w:val="Heading1"/>
        <w:jc w:val="left"/>
        <w:rPr>
          <w:rFonts w:asciiTheme="minorHAnsi" w:hAnsiTheme="minorHAnsi" w:cstheme="minorHAnsi"/>
          <w:color w:val="auto"/>
          <w:lang w:val="en-GB"/>
        </w:rPr>
      </w:pPr>
      <w:r w:rsidRPr="00E2282A">
        <w:rPr>
          <w:rFonts w:asciiTheme="minorHAnsi" w:hAnsiTheme="minorHAnsi" w:cstheme="minorHAnsi"/>
          <w:color w:val="auto"/>
          <w:lang w:val="en-GB"/>
        </w:rPr>
        <w:t>Results</w:t>
      </w:r>
    </w:p>
    <w:p w:rsidR="009E5786" w:rsidRDefault="0041112C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See appendix.</w:t>
      </w:r>
    </w:p>
    <w:p w:rsidR="00402E3D" w:rsidRDefault="00402E3D" w:rsidP="00E0097A">
      <w:pPr>
        <w:pStyle w:val="Heading1"/>
        <w:jc w:val="left"/>
        <w:rPr>
          <w:rFonts w:asciiTheme="minorHAnsi" w:hAnsiTheme="minorHAnsi" w:cstheme="minorHAnsi"/>
          <w:color w:val="auto"/>
          <w:lang w:val="en-GB"/>
        </w:rPr>
      </w:pPr>
      <w:r w:rsidRPr="00E2282A">
        <w:rPr>
          <w:rFonts w:asciiTheme="minorHAnsi" w:hAnsiTheme="minorHAnsi" w:cstheme="minorHAnsi"/>
          <w:color w:val="auto"/>
          <w:lang w:val="en-GB"/>
        </w:rPr>
        <w:t>Discussion</w:t>
      </w:r>
    </w:p>
    <w:p w:rsidR="00BE48A2" w:rsidRDefault="00BE48A2" w:rsidP="00BE48A2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There was one operation which could not be calculated, due to the matrices having incompatible dimensions.</w:t>
      </w:r>
      <w:r w:rsidR="00C87FBF">
        <w:rPr>
          <w:rFonts w:asciiTheme="minorHAnsi" w:hAnsiTheme="minorHAnsi" w:cstheme="minorHAnsi"/>
          <w:lang w:val="en-GB"/>
        </w:rPr>
        <w:t xml:space="preserve"> Pinv was required in one question due to floating point rounding errors.</w:t>
      </w:r>
    </w:p>
    <w:p w:rsidR="00BE48A2" w:rsidRPr="00BE48A2" w:rsidRDefault="00BE48A2" w:rsidP="00BE48A2">
      <w:pPr>
        <w:rPr>
          <w:lang w:val="en-GB"/>
        </w:rPr>
      </w:pPr>
    </w:p>
    <w:p w:rsidR="008B1790" w:rsidRPr="00E2282A" w:rsidRDefault="008B1790" w:rsidP="008B1790">
      <w:pPr>
        <w:pStyle w:val="Heading1"/>
        <w:jc w:val="left"/>
        <w:rPr>
          <w:rFonts w:asciiTheme="minorHAnsi" w:hAnsiTheme="minorHAnsi" w:cstheme="minorHAnsi"/>
          <w:color w:val="auto"/>
          <w:lang w:val="en-GB"/>
        </w:rPr>
      </w:pPr>
      <w:r>
        <w:rPr>
          <w:rFonts w:asciiTheme="minorHAnsi" w:hAnsiTheme="minorHAnsi" w:cstheme="minorHAnsi"/>
          <w:color w:val="auto"/>
          <w:lang w:val="en-GB"/>
        </w:rPr>
        <w:t>Conclusions</w:t>
      </w:r>
    </w:p>
    <w:p w:rsidR="009E5786" w:rsidRDefault="00C87FBF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Matlab makes vector and matrix operations much easier. It does take time to learn, and does not support some programming patterns, but generally improves such work. Also, I should give up on passing.</w:t>
      </w:r>
      <w:bookmarkStart w:id="0" w:name="_GoBack"/>
      <w:bookmarkEnd w:id="0"/>
    </w:p>
    <w:p w:rsidR="00E0097A" w:rsidRDefault="00E0097A" w:rsidP="00E2282A">
      <w:pPr>
        <w:rPr>
          <w:rFonts w:asciiTheme="minorHAnsi" w:hAnsiTheme="minorHAnsi" w:cstheme="minorHAnsi"/>
          <w:lang w:val="en-GB"/>
        </w:rPr>
      </w:pPr>
    </w:p>
    <w:p w:rsidR="00E0097A" w:rsidRDefault="00E0097A" w:rsidP="00E2282A">
      <w:pPr>
        <w:rPr>
          <w:rFonts w:asciiTheme="minorHAnsi" w:hAnsiTheme="minorHAnsi" w:cstheme="minorHAnsi"/>
          <w:lang w:val="en-GB"/>
        </w:rPr>
      </w:pPr>
    </w:p>
    <w:p w:rsidR="00BA78BA" w:rsidRPr="00E2282A" w:rsidRDefault="006352DC" w:rsidP="006352DC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APPENDIces</w:t>
      </w:r>
      <w:r w:rsidR="004D69BD">
        <w:rPr>
          <w:rFonts w:asciiTheme="minorHAnsi" w:hAnsiTheme="minorHAnsi" w:cstheme="minorHAnsi"/>
          <w:color w:val="auto"/>
        </w:rPr>
        <w:t xml:space="preserve">- </w:t>
      </w:r>
      <w:r w:rsidR="00BA78BA" w:rsidRPr="00E2282A">
        <w:rPr>
          <w:rFonts w:asciiTheme="minorHAnsi" w:hAnsiTheme="minorHAnsi" w:cstheme="minorHAnsi"/>
          <w:color w:val="auto"/>
        </w:rPr>
        <w:t>Figures and Tables</w:t>
      </w:r>
    </w:p>
    <w:p w:rsidR="00115805" w:rsidRDefault="00115805" w:rsidP="00115805">
      <w:pPr>
        <w:jc w:val="center"/>
        <w:rPr>
          <w:rFonts w:asciiTheme="minorHAnsi" w:hAnsiTheme="minorHAnsi" w:cstheme="minorHAnsi"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79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15805" w:rsidTr="00115805">
        <w:tc>
          <w:tcPr>
            <w:tcW w:w="11016" w:type="dxa"/>
          </w:tcPr>
          <w:p w:rsidR="00115805" w:rsidRPr="00115805" w:rsidRDefault="00115805" w:rsidP="0011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115805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z = [0; 0]; a = [1; 10]; b = [8; 2]; c = [8; -20];</w:t>
            </w:r>
          </w:p>
          <w:p w:rsidR="00115805" w:rsidRPr="00115805" w:rsidRDefault="00115805" w:rsidP="0011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115805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d = [-13; 7]; e = [4; 10];</w:t>
            </w:r>
          </w:p>
          <w:p w:rsidR="00115805" w:rsidRPr="00115805" w:rsidRDefault="00115805" w:rsidP="0011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115805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y = [z a b c d e];</w:t>
            </w:r>
          </w:p>
          <w:p w:rsidR="00115805" w:rsidRPr="00115805" w:rsidRDefault="00115805" w:rsidP="0011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115805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 xml:space="preserve"> </w:t>
            </w:r>
          </w:p>
          <w:p w:rsidR="00115805" w:rsidRPr="00115805" w:rsidRDefault="00115805" w:rsidP="0011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115805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h = figure;</w:t>
            </w:r>
          </w:p>
          <w:p w:rsidR="00115805" w:rsidRPr="00115805" w:rsidRDefault="00115805" w:rsidP="0011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115805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set(h,</w:t>
            </w:r>
            <w:r w:rsidRPr="00115805">
              <w:rPr>
                <w:rFonts w:ascii="Courier New" w:hAnsi="Courier New" w:cs="Courier New"/>
                <w:color w:val="A020F0"/>
                <w:sz w:val="24"/>
                <w:szCs w:val="24"/>
                <w:lang w:val="en-CA" w:bidi="ar-SA"/>
              </w:rPr>
              <w:t>'name'</w:t>
            </w:r>
            <w:r w:rsidRPr="00115805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,</w:t>
            </w:r>
            <w:r w:rsidRPr="00115805">
              <w:rPr>
                <w:rFonts w:ascii="Courier New" w:hAnsi="Courier New" w:cs="Courier New"/>
                <w:color w:val="A020F0"/>
                <w:sz w:val="24"/>
                <w:szCs w:val="24"/>
                <w:lang w:val="en-CA" w:bidi="ar-SA"/>
              </w:rPr>
              <w:t>'Dorian Wang''s Stuff and Things'''</w:t>
            </w:r>
            <w:r w:rsidRPr="00115805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,</w:t>
            </w:r>
            <w:r w:rsidRPr="00115805">
              <w:rPr>
                <w:rFonts w:ascii="Courier New" w:hAnsi="Courier New" w:cs="Courier New"/>
                <w:color w:val="A020F0"/>
                <w:sz w:val="24"/>
                <w:szCs w:val="24"/>
                <w:lang w:val="en-CA" w:bidi="ar-SA"/>
              </w:rPr>
              <w:t>'numbertitle'</w:t>
            </w:r>
            <w:r w:rsidRPr="00115805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,</w:t>
            </w:r>
            <w:r w:rsidRPr="00115805">
              <w:rPr>
                <w:rFonts w:ascii="Courier New" w:hAnsi="Courier New" w:cs="Courier New"/>
                <w:color w:val="A020F0"/>
                <w:sz w:val="24"/>
                <w:szCs w:val="24"/>
                <w:lang w:val="en-CA" w:bidi="ar-SA"/>
              </w:rPr>
              <w:t>'off'</w:t>
            </w:r>
            <w:r w:rsidRPr="00115805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)</w:t>
            </w:r>
          </w:p>
          <w:p w:rsidR="00115805" w:rsidRPr="00115805" w:rsidRDefault="00115805" w:rsidP="0011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115805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 xml:space="preserve"> </w:t>
            </w:r>
          </w:p>
          <w:p w:rsidR="00115805" w:rsidRPr="00115805" w:rsidRDefault="00115805" w:rsidP="0011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115805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 xml:space="preserve">position = cumsum(transpose(y));  </w:t>
            </w:r>
          </w:p>
          <w:p w:rsidR="00115805" w:rsidRPr="00115805" w:rsidRDefault="00115805" w:rsidP="0011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115805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plot(position(:,1), position(:,2))</w:t>
            </w:r>
          </w:p>
          <w:p w:rsidR="00115805" w:rsidRPr="00115805" w:rsidRDefault="00115805" w:rsidP="0011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115805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 xml:space="preserve"> </w:t>
            </w:r>
          </w:p>
          <w:p w:rsidR="00115805" w:rsidRPr="00115805" w:rsidRDefault="00115805" w:rsidP="0011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115805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totalDistance = norm(a) + norm(b) + norm(c) + norm(d) + norm(e);</w:t>
            </w:r>
          </w:p>
          <w:p w:rsidR="00115805" w:rsidRPr="00115805" w:rsidRDefault="00115805" w:rsidP="0011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115805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totalDistance</w:t>
            </w:r>
          </w:p>
          <w:p w:rsidR="00115805" w:rsidRDefault="00115805" w:rsidP="00677DD9">
            <w:pPr>
              <w:keepNext/>
              <w:jc w:val="center"/>
              <w:rPr>
                <w:b/>
                <w:bCs/>
              </w:rPr>
            </w:pPr>
          </w:p>
        </w:tc>
      </w:tr>
    </w:tbl>
    <w:p w:rsidR="00677DD9" w:rsidRDefault="00677DD9" w:rsidP="00BE48A2">
      <w:pPr>
        <w:pStyle w:val="Caption"/>
        <w:framePr w:h="321" w:hRule="exact" w:hSpace="180" w:wrap="around" w:vAnchor="text" w:hAnchor="page" w:x="5401" w:y="3494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:rsidR="00115805" w:rsidRDefault="00115805">
      <w:pPr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677DD9" w:rsidRDefault="00677DD9">
      <w:pPr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BE48A2" w:rsidRDefault="00BE48A2">
      <w:pPr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BE48A2" w:rsidRDefault="00BE48A2">
      <w:pPr>
        <w:jc w:val="center"/>
        <w:rPr>
          <w:rFonts w:asciiTheme="minorHAnsi" w:hAnsiTheme="minorHAnsi" w:cstheme="minorHAnsi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E78D6" w:rsidTr="008E78D6">
        <w:tc>
          <w:tcPr>
            <w:tcW w:w="11016" w:type="dxa"/>
          </w:tcPr>
          <w:p w:rsidR="008E78D6" w:rsidRPr="008E78D6" w:rsidRDefault="008E78D6" w:rsidP="008E78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lastRenderedPageBreak/>
              <w:t>test = @(x) sin(x^2)*(10+4*x + x^2)/(7 + 2*x^2);</w:t>
            </w:r>
          </w:p>
          <w:p w:rsidR="008E78D6" w:rsidRPr="008E78D6" w:rsidRDefault="008E78D6" w:rsidP="008E78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 xml:space="preserve"> </w:t>
            </w:r>
          </w:p>
          <w:p w:rsidR="008E78D6" w:rsidRPr="008E78D6" w:rsidRDefault="008E78D6" w:rsidP="008E78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h = figure;</w:t>
            </w:r>
          </w:p>
          <w:p w:rsidR="008E78D6" w:rsidRPr="008E78D6" w:rsidRDefault="008E78D6" w:rsidP="008E78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set(h,</w:t>
            </w:r>
            <w:r w:rsidRPr="008E78D6">
              <w:rPr>
                <w:rFonts w:ascii="Courier New" w:hAnsi="Courier New" w:cs="Courier New"/>
                <w:color w:val="A020F0"/>
                <w:sz w:val="24"/>
                <w:szCs w:val="24"/>
                <w:lang w:val="en-CA" w:bidi="ar-SA"/>
              </w:rPr>
              <w:t>'name'</w:t>
            </w: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,</w:t>
            </w:r>
            <w:r w:rsidRPr="008E78D6">
              <w:rPr>
                <w:rFonts w:ascii="Courier New" w:hAnsi="Courier New" w:cs="Courier New"/>
                <w:color w:val="A020F0"/>
                <w:sz w:val="24"/>
                <w:szCs w:val="24"/>
                <w:lang w:val="en-CA" w:bidi="ar-SA"/>
              </w:rPr>
              <w:t>'Dorian Wang''s Stuff and Things'''</w:t>
            </w: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,</w:t>
            </w:r>
            <w:r w:rsidRPr="008E78D6">
              <w:rPr>
                <w:rFonts w:ascii="Courier New" w:hAnsi="Courier New" w:cs="Courier New"/>
                <w:color w:val="A020F0"/>
                <w:sz w:val="24"/>
                <w:szCs w:val="24"/>
                <w:lang w:val="en-CA" w:bidi="ar-SA"/>
              </w:rPr>
              <w:t>'numbertitle'</w:t>
            </w: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,</w:t>
            </w:r>
            <w:r w:rsidRPr="008E78D6">
              <w:rPr>
                <w:rFonts w:ascii="Courier New" w:hAnsi="Courier New" w:cs="Courier New"/>
                <w:color w:val="A020F0"/>
                <w:sz w:val="24"/>
                <w:szCs w:val="24"/>
                <w:lang w:val="en-CA" w:bidi="ar-SA"/>
              </w:rPr>
              <w:t>'off'</w:t>
            </w: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)</w:t>
            </w:r>
          </w:p>
          <w:p w:rsidR="008E78D6" w:rsidRPr="008E78D6" w:rsidRDefault="008E78D6" w:rsidP="008E78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 xml:space="preserve"> </w:t>
            </w:r>
          </w:p>
          <w:p w:rsidR="008E78D6" w:rsidRPr="008E78D6" w:rsidRDefault="008E78D6" w:rsidP="008E78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fplot(test, [-2, 2])</w:t>
            </w:r>
          </w:p>
          <w:p w:rsidR="008E78D6" w:rsidRPr="008E78D6" w:rsidRDefault="008E78D6" w:rsidP="008E78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xlabel(</w:t>
            </w:r>
            <w:r w:rsidRPr="008E78D6">
              <w:rPr>
                <w:rFonts w:ascii="Courier New" w:hAnsi="Courier New" w:cs="Courier New"/>
                <w:color w:val="A020F0"/>
                <w:sz w:val="24"/>
                <w:szCs w:val="24"/>
                <w:lang w:val="en-CA" w:bidi="ar-SA"/>
              </w:rPr>
              <w:t>'x'</w:t>
            </w: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)</w:t>
            </w:r>
          </w:p>
          <w:p w:rsidR="008E78D6" w:rsidRPr="008E78D6" w:rsidRDefault="008E78D6" w:rsidP="008E78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ylabel(</w:t>
            </w:r>
            <w:r w:rsidRPr="008E78D6">
              <w:rPr>
                <w:rFonts w:ascii="Courier New" w:hAnsi="Courier New" w:cs="Courier New"/>
                <w:color w:val="A020F0"/>
                <w:sz w:val="24"/>
                <w:szCs w:val="24"/>
                <w:lang w:val="en-CA" w:bidi="ar-SA"/>
              </w:rPr>
              <w:t>'sin(x^2)*(10+4*x + x^2)/(7 + 2*x^2)'</w:t>
            </w: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)</w:t>
            </w:r>
          </w:p>
          <w:p w:rsidR="008E78D6" w:rsidRDefault="008E78D6" w:rsidP="00677DD9">
            <w:pPr>
              <w:keepNext/>
              <w:jc w:val="center"/>
              <w:rPr>
                <w:bCs/>
                <w:sz w:val="24"/>
                <w:szCs w:val="24"/>
              </w:rPr>
            </w:pPr>
          </w:p>
        </w:tc>
      </w:tr>
    </w:tbl>
    <w:p w:rsidR="00677DD9" w:rsidRDefault="00677DD9" w:rsidP="00677DD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:rsidR="008E78D6" w:rsidRDefault="008E78D6">
      <w:pPr>
        <w:jc w:val="center"/>
        <w:rPr>
          <w:rFonts w:asciiTheme="minorHAnsi" w:hAnsiTheme="minorHAnsi" w:cstheme="minorHAnsi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2"/>
        <w:gridCol w:w="4828"/>
      </w:tblGrid>
      <w:tr w:rsidR="00BE48A2" w:rsidTr="00BE48A2">
        <w:tc>
          <w:tcPr>
            <w:tcW w:w="5962" w:type="dxa"/>
          </w:tcPr>
          <w:p w:rsidR="00BE48A2" w:rsidRPr="008E78D6" w:rsidRDefault="00BE48A2" w:rsidP="008E78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f = [3 9; 7 -2; 3 0; 6 8; 9 6; 5 2];</w:t>
            </w:r>
          </w:p>
          <w:p w:rsidR="00BE48A2" w:rsidRPr="008E78D6" w:rsidRDefault="00BE48A2" w:rsidP="008E78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g = [-9 4 8 5 -1 2; 7 -1 -2 9 3 3];</w:t>
            </w:r>
          </w:p>
          <w:p w:rsidR="00BE48A2" w:rsidRPr="008E78D6" w:rsidRDefault="00BE48A2" w:rsidP="008E78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q = [2 -7 2; 1 0 6; -5 3 5];</w:t>
            </w:r>
          </w:p>
          <w:p w:rsidR="00BE48A2" w:rsidRPr="008E78D6" w:rsidRDefault="00BE48A2" w:rsidP="008E78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u = [1 0; 0 1]; h = [8; 5; -6];</w:t>
            </w:r>
          </w:p>
          <w:p w:rsidR="00BE48A2" w:rsidRPr="008E78D6" w:rsidRDefault="00BE48A2" w:rsidP="008E78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r = -0.4; p = 0.32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;</w:t>
            </w:r>
          </w:p>
          <w:p w:rsidR="00BE48A2" w:rsidRPr="008E78D6" w:rsidRDefault="00BE48A2" w:rsidP="008E78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 xml:space="preserve"> </w:t>
            </w:r>
          </w:p>
          <w:p w:rsidR="00BE48A2" w:rsidRPr="008E78D6" w:rsidRDefault="00BE48A2" w:rsidP="008E78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r * f*g</w:t>
            </w:r>
          </w:p>
          <w:p w:rsidR="00BE48A2" w:rsidRPr="008E78D6" w:rsidRDefault="00BE48A2" w:rsidP="008E78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w = f-transpose(g)</w:t>
            </w:r>
          </w:p>
          <w:p w:rsidR="00BE48A2" w:rsidRPr="008E78D6" w:rsidRDefault="00BE48A2" w:rsidP="008E78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u*g</w:t>
            </w:r>
          </w:p>
          <w:p w:rsidR="00BE48A2" w:rsidRPr="008E78D6" w:rsidRDefault="00BE48A2" w:rsidP="008E78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f*u</w:t>
            </w:r>
          </w:p>
          <w:p w:rsidR="00BE48A2" w:rsidRPr="008E78D6" w:rsidRDefault="00BE48A2" w:rsidP="008E78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q*h</w:t>
            </w:r>
          </w:p>
          <w:p w:rsidR="00BE48A2" w:rsidRPr="008E78D6" w:rsidRDefault="00BE48A2" w:rsidP="008E78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q*g + p*transpose(f)</w:t>
            </w:r>
          </w:p>
          <w:p w:rsidR="00BE48A2" w:rsidRPr="008E78D6" w:rsidRDefault="00BE48A2" w:rsidP="008E78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8E78D6">
              <w:rPr>
                <w:rFonts w:ascii="Courier New" w:hAnsi="Courier New" w:cs="Courier New"/>
                <w:color w:val="228B22"/>
                <w:sz w:val="24"/>
                <w:szCs w:val="24"/>
                <w:lang w:val="en-CA" w:bidi="ar-SA"/>
              </w:rPr>
              <w:t xml:space="preserve">%This doesn't work because </w:t>
            </w:r>
            <w:r w:rsidR="004325F5">
              <w:rPr>
                <w:rFonts w:ascii="Courier New" w:hAnsi="Courier New" w:cs="Courier New"/>
                <w:color w:val="228B22"/>
                <w:sz w:val="24"/>
                <w:szCs w:val="24"/>
                <w:lang w:val="en-CA" w:bidi="ar-SA"/>
              </w:rPr>
              <w:t>a 2*6 matrix cannot be multiplied by a 2*6 matrix</w:t>
            </w:r>
          </w:p>
          <w:p w:rsidR="00BE48A2" w:rsidRDefault="00BE48A2" w:rsidP="00677DD9">
            <w:pPr>
              <w:keepNext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4828" w:type="dxa"/>
          </w:tcPr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>ans =</w:t>
            </w:r>
          </w:p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</w:pPr>
            <w:r w:rsidRPr="00BE48A2"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-14.4000   -1.2000   -2.4000  -38.4000   -9.6000  -13.2000</w:t>
            </w:r>
          </w:p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</w:pPr>
            <w:r w:rsidRPr="00BE48A2"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30.8000  -12.0000  -24.0000   -6.8000    5.2000   -3.2000</w:t>
            </w:r>
          </w:p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</w:pPr>
            <w:r w:rsidRPr="00BE48A2"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10.8000   -4.8000   -9.6000   -6.0000    1.2000   -2.4000</w:t>
            </w:r>
          </w:p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</w:pPr>
            <w:r w:rsidRPr="00BE48A2"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-0.8000   -6.4000  -12.8000  -40.8000   -7.2000  -14.4000</w:t>
            </w:r>
          </w:p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</w:pPr>
            <w:r w:rsidRPr="00BE48A2"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15.6000  -12.0000  -24.0000  -39.6000   -3.6000  -14.4000</w:t>
            </w:r>
          </w:p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</w:pPr>
            <w:r w:rsidRPr="00BE48A2"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12.4000   -7.2000  -14.4000  -17.2000   -0.4000   -6.4000</w:t>
            </w:r>
          </w:p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</w:pPr>
          </w:p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>w =</w:t>
            </w:r>
          </w:p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</w:pPr>
            <w:r w:rsidRPr="00BE48A2"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12     2</w:t>
            </w:r>
          </w:p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</w:pPr>
            <w:r w:rsidRPr="00BE48A2"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 3    -1</w:t>
            </w:r>
          </w:p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</w:pPr>
            <w:r w:rsidRPr="00BE48A2"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-5     2</w:t>
            </w:r>
          </w:p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</w:pPr>
            <w:r w:rsidRPr="00BE48A2"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 1    -1</w:t>
            </w:r>
          </w:p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</w:pPr>
            <w:r w:rsidRPr="00BE48A2"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10     3</w:t>
            </w:r>
          </w:p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</w:pPr>
            <w:r w:rsidRPr="00BE48A2"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 3    -1</w:t>
            </w:r>
          </w:p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</w:pPr>
          </w:p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>ans =</w:t>
            </w:r>
          </w:p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</w:pPr>
            <w:r w:rsidRPr="00BE48A2"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-9     4     8     5    -1     2</w:t>
            </w:r>
          </w:p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</w:pPr>
            <w:r w:rsidRPr="00BE48A2"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 7    -1    -2     9     3     3</w:t>
            </w:r>
          </w:p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</w:pPr>
          </w:p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>ans =</w:t>
            </w:r>
          </w:p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</w:pPr>
            <w:r w:rsidRPr="00BE48A2"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 3     9</w:t>
            </w:r>
          </w:p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</w:pPr>
            <w:r w:rsidRPr="00BE48A2"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 7    -2</w:t>
            </w:r>
          </w:p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</w:pPr>
            <w:r w:rsidRPr="00BE48A2"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 3     0</w:t>
            </w:r>
          </w:p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</w:pPr>
            <w:r w:rsidRPr="00BE48A2"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 6     8</w:t>
            </w:r>
          </w:p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</w:pPr>
            <w:r w:rsidRPr="00BE48A2"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 9     6</w:t>
            </w:r>
          </w:p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</w:pPr>
            <w:r w:rsidRPr="00BE48A2"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  5     2</w:t>
            </w:r>
          </w:p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</w:pPr>
          </w:p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>ans =</w:t>
            </w:r>
          </w:p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</w:pPr>
            <w:r w:rsidRPr="00BE48A2"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-31</w:t>
            </w:r>
          </w:p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</w:pPr>
            <w:r w:rsidRPr="00BE48A2"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-28</w:t>
            </w:r>
          </w:p>
          <w:p w:rsidR="00BE48A2" w:rsidRPr="008E78D6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</w:pPr>
            <w:r w:rsidRPr="00BE48A2">
              <w:rPr>
                <w:rFonts w:ascii="Courier New" w:hAnsi="Courier New" w:cs="Courier New"/>
                <w:color w:val="000000"/>
                <w:sz w:val="20"/>
                <w:szCs w:val="20"/>
                <w:lang w:val="en-CA" w:bidi="ar-SA"/>
              </w:rPr>
              <w:t xml:space="preserve">   -55</w:t>
            </w:r>
          </w:p>
        </w:tc>
      </w:tr>
    </w:tbl>
    <w:p w:rsidR="008E78D6" w:rsidRDefault="00677DD9" w:rsidP="00677DD9">
      <w:pPr>
        <w:pStyle w:val="Caption"/>
        <w:jc w:val="center"/>
        <w:rPr>
          <w:rFonts w:asciiTheme="minorHAnsi" w:hAnsiTheme="minorHAnsi" w:cstheme="minorHAnsi"/>
          <w:bCs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4"/>
        <w:gridCol w:w="5166"/>
      </w:tblGrid>
      <w:tr w:rsidR="00BE48A2" w:rsidTr="00BE48A2">
        <w:tc>
          <w:tcPr>
            <w:tcW w:w="5624" w:type="dxa"/>
          </w:tcPr>
          <w:p w:rsidR="00BE48A2" w:rsidRPr="008E78D6" w:rsidRDefault="00BE48A2" w:rsidP="008E78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a = [9 3 5; 1 4 6; 2 7 1];</w:t>
            </w:r>
          </w:p>
          <w:p w:rsidR="00BE48A2" w:rsidRPr="008E78D6" w:rsidRDefault="00BE48A2" w:rsidP="008E78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b = [5; 1; 3];</w:t>
            </w:r>
          </w:p>
          <w:p w:rsidR="00BE48A2" w:rsidRPr="008E78D6" w:rsidRDefault="00BE48A2" w:rsidP="008E78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 xml:space="preserve"> </w:t>
            </w:r>
          </w:p>
          <w:p w:rsidR="00BE48A2" w:rsidRPr="008E78D6" w:rsidRDefault="00BE48A2" w:rsidP="008E78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x = inv(a) * b</w:t>
            </w:r>
          </w:p>
          <w:p w:rsidR="00BE48A2" w:rsidRDefault="00BE48A2" w:rsidP="00677DD9">
            <w:pPr>
              <w:keepNext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166" w:type="dxa"/>
          </w:tcPr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</w:pPr>
            <w:r w:rsidRPr="00BE48A2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x =</w:t>
            </w:r>
          </w:p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</w:pPr>
          </w:p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</w:pPr>
            <w:r w:rsidRPr="00BE48A2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 xml:space="preserve">    0.5223</w:t>
            </w:r>
          </w:p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</w:pPr>
            <w:r w:rsidRPr="00BE48A2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 xml:space="preserve">    0.2962</w:t>
            </w:r>
          </w:p>
          <w:p w:rsidR="00BE48A2" w:rsidRPr="008E78D6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</w:pPr>
            <w:r w:rsidRPr="00BE48A2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 xml:space="preserve">   -0.1178</w:t>
            </w:r>
          </w:p>
        </w:tc>
      </w:tr>
    </w:tbl>
    <w:p w:rsidR="008E78D6" w:rsidRDefault="00677DD9" w:rsidP="00677DD9">
      <w:pPr>
        <w:pStyle w:val="Caption"/>
        <w:jc w:val="center"/>
        <w:rPr>
          <w:rFonts w:asciiTheme="minorHAnsi" w:hAnsiTheme="minorHAnsi" w:cstheme="minorHAnsi"/>
          <w:bCs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4"/>
        <w:gridCol w:w="5126"/>
      </w:tblGrid>
      <w:tr w:rsidR="00BE48A2" w:rsidTr="00BE48A2">
        <w:tc>
          <w:tcPr>
            <w:tcW w:w="5664" w:type="dxa"/>
          </w:tcPr>
          <w:p w:rsidR="00BE48A2" w:rsidRPr="008E78D6" w:rsidRDefault="00BE48A2" w:rsidP="008E78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lastRenderedPageBreak/>
              <w:t>a = [1 -1 0 0 0 0; 0 1 -1 0 0 0; 0 0 1 -1 0 0; 0 0 0 1 -1 0; 0 0 0 0 1 -1; -1 0 0 0 0 1];</w:t>
            </w:r>
          </w:p>
          <w:p w:rsidR="00BE48A2" w:rsidRPr="008E78D6" w:rsidRDefault="00BE48A2" w:rsidP="008E78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c = [75; -60; 105; -120; 65; -65];</w:t>
            </w:r>
          </w:p>
          <w:p w:rsidR="00BE48A2" w:rsidRPr="008E78D6" w:rsidRDefault="00BE48A2" w:rsidP="008E78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 xml:space="preserve"> </w:t>
            </w:r>
          </w:p>
          <w:p w:rsidR="00BE48A2" w:rsidRPr="008E78D6" w:rsidRDefault="00BE48A2" w:rsidP="008E78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x = pinv(a) * c</w:t>
            </w:r>
          </w:p>
          <w:p w:rsidR="00BE48A2" w:rsidRPr="008E78D6" w:rsidRDefault="00BE48A2" w:rsidP="008E78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 xml:space="preserve"> </w:t>
            </w:r>
          </w:p>
          <w:p w:rsidR="00BE48A2" w:rsidRPr="008E78D6" w:rsidRDefault="00BE48A2" w:rsidP="008E78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a * x - c</w:t>
            </w:r>
          </w:p>
          <w:p w:rsidR="00BE48A2" w:rsidRDefault="00BE48A2" w:rsidP="00677DD9">
            <w:pPr>
              <w:keepNext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126" w:type="dxa"/>
          </w:tcPr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</w:pPr>
            <w:r w:rsidRPr="00BE48A2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x =</w:t>
            </w:r>
          </w:p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</w:pPr>
          </w:p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</w:pPr>
            <w:r w:rsidRPr="00BE48A2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 xml:space="preserve">   45.8333</w:t>
            </w:r>
          </w:p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</w:pPr>
            <w:r w:rsidRPr="00BE48A2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 xml:space="preserve">  -29.1667</w:t>
            </w:r>
          </w:p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</w:pPr>
            <w:r w:rsidRPr="00BE48A2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 xml:space="preserve">   30.8333</w:t>
            </w:r>
          </w:p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</w:pPr>
            <w:r w:rsidRPr="00BE48A2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 xml:space="preserve">  -74.1667</w:t>
            </w:r>
          </w:p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</w:pPr>
            <w:r w:rsidRPr="00BE48A2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 xml:space="preserve">   45.8333</w:t>
            </w:r>
          </w:p>
          <w:p w:rsidR="00BE48A2" w:rsidRPr="008E78D6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</w:pPr>
            <w:r w:rsidRPr="00BE48A2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 xml:space="preserve">  -19.1667</w:t>
            </w:r>
          </w:p>
        </w:tc>
      </w:tr>
    </w:tbl>
    <w:p w:rsidR="008E78D6" w:rsidRDefault="00677DD9" w:rsidP="00677DD9">
      <w:pPr>
        <w:pStyle w:val="Caption"/>
        <w:jc w:val="center"/>
        <w:rPr>
          <w:rFonts w:asciiTheme="minorHAnsi" w:hAnsiTheme="minorHAnsi" w:cstheme="minorHAnsi"/>
          <w:bCs/>
          <w:sz w:val="24"/>
          <w:szCs w:val="24"/>
          <w:lang w:val="en-CA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5"/>
        <w:gridCol w:w="5085"/>
      </w:tblGrid>
      <w:tr w:rsidR="00BE48A2" w:rsidTr="00BE48A2">
        <w:tc>
          <w:tcPr>
            <w:tcW w:w="5705" w:type="dxa"/>
          </w:tcPr>
          <w:p w:rsidR="00BE48A2" w:rsidRPr="008E78D6" w:rsidRDefault="00BE48A2" w:rsidP="008E78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 xml:space="preserve">r1 = 6; r2 = 5; r3 = 1; r4 = 8;v1 = 5.20; v2 = 3.20; </w:t>
            </w:r>
          </w:p>
          <w:p w:rsidR="00BE48A2" w:rsidRPr="008E78D6" w:rsidRDefault="00BE48A2" w:rsidP="008E78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 xml:space="preserve"> </w:t>
            </w:r>
          </w:p>
          <w:p w:rsidR="00BE48A2" w:rsidRPr="008E78D6" w:rsidRDefault="00BE48A2" w:rsidP="008E78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a = [r1+r2, -r1, -r2; -r1, r1+r3, -r3; -r2, -r3, r2+r3+r4 ];</w:t>
            </w:r>
          </w:p>
          <w:p w:rsidR="00BE48A2" w:rsidRPr="008E78D6" w:rsidRDefault="00BE48A2" w:rsidP="008E78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c = [-v1; -v2; 0];</w:t>
            </w:r>
          </w:p>
          <w:p w:rsidR="00BE48A2" w:rsidRPr="008E78D6" w:rsidRDefault="00BE48A2" w:rsidP="00677DD9">
            <w:pPr>
              <w:keepNext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x = pinv(a) * c</w:t>
            </w:r>
          </w:p>
        </w:tc>
        <w:tc>
          <w:tcPr>
            <w:tcW w:w="5085" w:type="dxa"/>
          </w:tcPr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</w:pPr>
            <w:r w:rsidRPr="00BE48A2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x =</w:t>
            </w:r>
          </w:p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</w:pPr>
          </w:p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</w:pPr>
            <w:r w:rsidRPr="00BE48A2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 xml:space="preserve">   -2.4061</w:t>
            </w:r>
          </w:p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</w:pPr>
            <w:r w:rsidRPr="00BE48A2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 xml:space="preserve">   -2.6695</w:t>
            </w:r>
          </w:p>
          <w:p w:rsidR="00BE48A2" w:rsidRPr="008E78D6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</w:pPr>
            <w:r w:rsidRPr="00BE48A2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 xml:space="preserve">   -1.0500</w:t>
            </w:r>
          </w:p>
        </w:tc>
      </w:tr>
    </w:tbl>
    <w:p w:rsidR="008E78D6" w:rsidRDefault="00677DD9" w:rsidP="00677DD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</w:p>
    <w:p w:rsidR="00677DD9" w:rsidRPr="00677DD9" w:rsidRDefault="00677DD9" w:rsidP="00677D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8"/>
        <w:gridCol w:w="4872"/>
      </w:tblGrid>
      <w:tr w:rsidR="00BE48A2" w:rsidTr="00BE48A2">
        <w:tc>
          <w:tcPr>
            <w:tcW w:w="5918" w:type="dxa"/>
          </w:tcPr>
          <w:p w:rsidR="00BE48A2" w:rsidRPr="008E78D6" w:rsidRDefault="00BE48A2" w:rsidP="008E78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A = [1 0 1; 0 0 9; 0 2 0];</w:t>
            </w:r>
          </w:p>
          <w:p w:rsidR="00BE48A2" w:rsidRPr="008E78D6" w:rsidRDefault="00BE48A2" w:rsidP="008E78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b = [5 6 3];</w:t>
            </w:r>
          </w:p>
          <w:p w:rsidR="00BE48A2" w:rsidRPr="008E78D6" w:rsidRDefault="00BE48A2" w:rsidP="008E78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 xml:space="preserve"> </w:t>
            </w:r>
          </w:p>
          <w:p w:rsidR="00BE48A2" w:rsidRPr="008E78D6" w:rsidRDefault="00BE48A2" w:rsidP="008E78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c = b * A * transpose(b);</w:t>
            </w:r>
          </w:p>
          <w:p w:rsidR="00BE48A2" w:rsidRPr="008E78D6" w:rsidRDefault="00BE48A2" w:rsidP="008E78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 xml:space="preserve"> </w:t>
            </w:r>
          </w:p>
          <w:p w:rsidR="00BE48A2" w:rsidRPr="008E78D6" w:rsidRDefault="00BE48A2" w:rsidP="008E78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 xml:space="preserve">format </w:t>
            </w:r>
            <w:r w:rsidRPr="008E78D6">
              <w:rPr>
                <w:rFonts w:ascii="Courier New" w:hAnsi="Courier New" w:cs="Courier New"/>
                <w:color w:val="A020F0"/>
                <w:sz w:val="24"/>
                <w:szCs w:val="24"/>
                <w:lang w:val="en-CA" w:bidi="ar-SA"/>
              </w:rPr>
              <w:t>bank</w:t>
            </w: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;</w:t>
            </w:r>
          </w:p>
          <w:p w:rsidR="00BE48A2" w:rsidRPr="008E78D6" w:rsidRDefault="00BE48A2" w:rsidP="008E78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CA" w:bidi="ar-SA"/>
              </w:rPr>
            </w:pPr>
            <w:r w:rsidRPr="008E78D6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E = c/pi</w:t>
            </w:r>
          </w:p>
          <w:p w:rsidR="00BE48A2" w:rsidRDefault="00BE48A2" w:rsidP="00677DD9">
            <w:pPr>
              <w:keepNext/>
              <w:jc w:val="center"/>
              <w:rPr>
                <w:bCs/>
                <w:sz w:val="24"/>
                <w:szCs w:val="24"/>
                <w:lang w:val="en-CA"/>
              </w:rPr>
            </w:pPr>
          </w:p>
        </w:tc>
        <w:tc>
          <w:tcPr>
            <w:tcW w:w="4872" w:type="dxa"/>
          </w:tcPr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</w:pPr>
            <w:r w:rsidRPr="00BE48A2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>E =</w:t>
            </w:r>
          </w:p>
          <w:p w:rsidR="00BE48A2" w:rsidRPr="00BE48A2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</w:pPr>
          </w:p>
          <w:p w:rsidR="00BE48A2" w:rsidRPr="008E78D6" w:rsidRDefault="00BE48A2" w:rsidP="00BE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</w:pPr>
            <w:r w:rsidRPr="00BE48A2">
              <w:rPr>
                <w:rFonts w:ascii="Courier New" w:hAnsi="Courier New" w:cs="Courier New"/>
                <w:color w:val="000000"/>
                <w:sz w:val="24"/>
                <w:szCs w:val="24"/>
                <w:lang w:val="en-CA" w:bidi="ar-SA"/>
              </w:rPr>
              <w:t xml:space="preserve">         75.76</w:t>
            </w:r>
          </w:p>
        </w:tc>
      </w:tr>
    </w:tbl>
    <w:p w:rsidR="00115805" w:rsidRDefault="00677DD9" w:rsidP="00677DD9">
      <w:pPr>
        <w:pStyle w:val="Caption"/>
        <w:jc w:val="center"/>
        <w:rPr>
          <w:rFonts w:asciiTheme="minorHAnsi" w:hAnsiTheme="minorHAnsi" w:cstheme="minorHAnsi"/>
          <w:bCs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</w:p>
    <w:p w:rsidR="00115805" w:rsidRPr="00115805" w:rsidRDefault="00677DD9">
      <w:pPr>
        <w:jc w:val="center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noProof/>
          <w:lang w:val="en-CA" w:eastAsia="en-CA" w:bidi="ar-SA"/>
        </w:rPr>
        <w:lastRenderedPageBreak/>
        <w:drawing>
          <wp:inline distT="0" distB="0" distL="0" distR="0" wp14:anchorId="5E9B0E83" wp14:editId="7D88A714">
            <wp:extent cx="3575050" cy="2681288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lab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595" cy="268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Cs/>
          <w:sz w:val="24"/>
          <w:szCs w:val="24"/>
        </w:rPr>
        <w:t>Figure 8</w:t>
      </w:r>
      <w:r w:rsidR="00C87FBF">
        <w:rPr>
          <w:rFonts w:asciiTheme="minorHAnsi" w:hAnsiTheme="minorHAnsi" w:cstheme="minorHAnsi"/>
          <w:bCs/>
          <w:sz w:val="24"/>
          <w:szCs w:val="24"/>
        </w:rPr>
        <w:t>: Figure 1 result</w:t>
      </w:r>
      <w:r>
        <w:rPr>
          <w:rFonts w:asciiTheme="minorHAnsi" w:hAnsiTheme="minorHAnsi" w:cstheme="minorHAnsi"/>
          <w:noProof/>
          <w:lang w:val="en-CA" w:eastAsia="en-CA" w:bidi="ar-SA"/>
        </w:rPr>
        <w:drawing>
          <wp:inline distT="0" distB="0" distL="0" distR="0" wp14:anchorId="2DF2B6E8" wp14:editId="535FA1E5">
            <wp:extent cx="4318000" cy="3238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lab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079" cy="323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Cs/>
          <w:sz w:val="24"/>
          <w:szCs w:val="24"/>
        </w:rPr>
        <w:t>Figure 9</w:t>
      </w:r>
      <w:r w:rsidR="00C87FBF">
        <w:rPr>
          <w:rFonts w:asciiTheme="minorHAnsi" w:hAnsiTheme="minorHAnsi" w:cstheme="minorHAnsi"/>
          <w:bCs/>
          <w:sz w:val="24"/>
          <w:szCs w:val="24"/>
        </w:rPr>
        <w:t>: Figure 2 result</w:t>
      </w:r>
    </w:p>
    <w:sectPr w:rsidR="00115805" w:rsidRPr="00115805" w:rsidSect="00115805">
      <w:footnotePr>
        <w:numFmt w:val="chicago"/>
      </w:footnotePr>
      <w:pgSz w:w="12240" w:h="15840" w:code="1"/>
      <w:pgMar w:top="720" w:right="720" w:bottom="720" w:left="72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3E4" w:rsidRDefault="003A53E4" w:rsidP="00F169C7">
      <w:pPr>
        <w:spacing w:after="0" w:line="240" w:lineRule="auto"/>
      </w:pPr>
      <w:r>
        <w:separator/>
      </w:r>
    </w:p>
  </w:endnote>
  <w:endnote w:type="continuationSeparator" w:id="0">
    <w:p w:rsidR="003A53E4" w:rsidRDefault="003A53E4" w:rsidP="00F16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3E4" w:rsidRDefault="003A53E4" w:rsidP="00F169C7">
      <w:pPr>
        <w:spacing w:after="0" w:line="240" w:lineRule="auto"/>
      </w:pPr>
      <w:r>
        <w:separator/>
      </w:r>
    </w:p>
  </w:footnote>
  <w:footnote w:type="continuationSeparator" w:id="0">
    <w:p w:rsidR="003A53E4" w:rsidRDefault="003A53E4" w:rsidP="00F16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82416"/>
    <w:multiLevelType w:val="hybridMultilevel"/>
    <w:tmpl w:val="4DE0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87151"/>
    <w:multiLevelType w:val="hybridMultilevel"/>
    <w:tmpl w:val="3E62C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7472E"/>
    <w:multiLevelType w:val="hybridMultilevel"/>
    <w:tmpl w:val="8A123C6C"/>
    <w:lvl w:ilvl="0" w:tplc="5EDEEB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3A8"/>
    <w:rsid w:val="00013609"/>
    <w:rsid w:val="00052BBE"/>
    <w:rsid w:val="00070012"/>
    <w:rsid w:val="000D23F4"/>
    <w:rsid w:val="000E3CBD"/>
    <w:rsid w:val="00112765"/>
    <w:rsid w:val="00115805"/>
    <w:rsid w:val="001349A8"/>
    <w:rsid w:val="00163E6D"/>
    <w:rsid w:val="00194044"/>
    <w:rsid w:val="001B30EF"/>
    <w:rsid w:val="001C790E"/>
    <w:rsid w:val="001E0B4D"/>
    <w:rsid w:val="001E67D0"/>
    <w:rsid w:val="002073EC"/>
    <w:rsid w:val="002138B0"/>
    <w:rsid w:val="00272AF3"/>
    <w:rsid w:val="002F760C"/>
    <w:rsid w:val="003036B3"/>
    <w:rsid w:val="00325755"/>
    <w:rsid w:val="003A53E4"/>
    <w:rsid w:val="003B30A1"/>
    <w:rsid w:val="003E6E99"/>
    <w:rsid w:val="003F23A8"/>
    <w:rsid w:val="003F251F"/>
    <w:rsid w:val="00402E3D"/>
    <w:rsid w:val="0041112C"/>
    <w:rsid w:val="00415701"/>
    <w:rsid w:val="004325F5"/>
    <w:rsid w:val="004473A8"/>
    <w:rsid w:val="00462FE8"/>
    <w:rsid w:val="00486660"/>
    <w:rsid w:val="004B6320"/>
    <w:rsid w:val="004C64BF"/>
    <w:rsid w:val="004C64F5"/>
    <w:rsid w:val="004D69BD"/>
    <w:rsid w:val="004E63CC"/>
    <w:rsid w:val="0050427F"/>
    <w:rsid w:val="005053D3"/>
    <w:rsid w:val="00510167"/>
    <w:rsid w:val="00511A9A"/>
    <w:rsid w:val="00516284"/>
    <w:rsid w:val="00584AAA"/>
    <w:rsid w:val="00595163"/>
    <w:rsid w:val="005C4EFA"/>
    <w:rsid w:val="005E7ECE"/>
    <w:rsid w:val="00613329"/>
    <w:rsid w:val="006215C8"/>
    <w:rsid w:val="0062431A"/>
    <w:rsid w:val="00631052"/>
    <w:rsid w:val="006352DC"/>
    <w:rsid w:val="00642BA2"/>
    <w:rsid w:val="00650A35"/>
    <w:rsid w:val="00661532"/>
    <w:rsid w:val="00666405"/>
    <w:rsid w:val="00677DD9"/>
    <w:rsid w:val="006A7C16"/>
    <w:rsid w:val="006C54F7"/>
    <w:rsid w:val="00701059"/>
    <w:rsid w:val="00733452"/>
    <w:rsid w:val="00741440"/>
    <w:rsid w:val="00774060"/>
    <w:rsid w:val="00792679"/>
    <w:rsid w:val="007C58D2"/>
    <w:rsid w:val="008177E0"/>
    <w:rsid w:val="00852762"/>
    <w:rsid w:val="00867D4C"/>
    <w:rsid w:val="00870065"/>
    <w:rsid w:val="0087451E"/>
    <w:rsid w:val="008B1790"/>
    <w:rsid w:val="008B4D09"/>
    <w:rsid w:val="008B77B1"/>
    <w:rsid w:val="008B7CBB"/>
    <w:rsid w:val="008E78D6"/>
    <w:rsid w:val="008F3117"/>
    <w:rsid w:val="00990FE0"/>
    <w:rsid w:val="009A5C67"/>
    <w:rsid w:val="009E53B5"/>
    <w:rsid w:val="009E5786"/>
    <w:rsid w:val="00A0240F"/>
    <w:rsid w:val="00A077D5"/>
    <w:rsid w:val="00A22562"/>
    <w:rsid w:val="00A56970"/>
    <w:rsid w:val="00A7300F"/>
    <w:rsid w:val="00AB3528"/>
    <w:rsid w:val="00AE20F8"/>
    <w:rsid w:val="00B23EC7"/>
    <w:rsid w:val="00B245E2"/>
    <w:rsid w:val="00B273B6"/>
    <w:rsid w:val="00B46409"/>
    <w:rsid w:val="00B5032E"/>
    <w:rsid w:val="00B82F95"/>
    <w:rsid w:val="00B8449B"/>
    <w:rsid w:val="00B9663B"/>
    <w:rsid w:val="00BA69E8"/>
    <w:rsid w:val="00BA78BA"/>
    <w:rsid w:val="00BB25A3"/>
    <w:rsid w:val="00BD1EF5"/>
    <w:rsid w:val="00BE43B6"/>
    <w:rsid w:val="00BE48A2"/>
    <w:rsid w:val="00C53E0F"/>
    <w:rsid w:val="00C87FBF"/>
    <w:rsid w:val="00CB1716"/>
    <w:rsid w:val="00CB3A9E"/>
    <w:rsid w:val="00CF7460"/>
    <w:rsid w:val="00D43CD7"/>
    <w:rsid w:val="00D53D56"/>
    <w:rsid w:val="00DA46A6"/>
    <w:rsid w:val="00DC5051"/>
    <w:rsid w:val="00DC6DFD"/>
    <w:rsid w:val="00DE02EB"/>
    <w:rsid w:val="00DE2339"/>
    <w:rsid w:val="00DE50D3"/>
    <w:rsid w:val="00DF6CA7"/>
    <w:rsid w:val="00E0097A"/>
    <w:rsid w:val="00E2282A"/>
    <w:rsid w:val="00E40952"/>
    <w:rsid w:val="00EA211A"/>
    <w:rsid w:val="00ED04DD"/>
    <w:rsid w:val="00EE209D"/>
    <w:rsid w:val="00EE5838"/>
    <w:rsid w:val="00F169C7"/>
    <w:rsid w:val="00F2508C"/>
    <w:rsid w:val="00F5292F"/>
    <w:rsid w:val="00F5663E"/>
    <w:rsid w:val="00FF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9C4701-52EF-4050-8D06-0DCAAD77A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8D2"/>
  </w:style>
  <w:style w:type="paragraph" w:styleId="Heading1">
    <w:name w:val="heading 1"/>
    <w:basedOn w:val="Normal"/>
    <w:next w:val="Normal"/>
    <w:link w:val="Heading1Char"/>
    <w:uiPriority w:val="9"/>
    <w:qFormat/>
    <w:rsid w:val="007C58D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8D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58D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58D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58D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58D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C58D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8D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8D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8D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C58D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C58D2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C58D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C58D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C58D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7C58D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7C58D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7C58D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8D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8D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C58D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C58D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C58D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8D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C58D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C58D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C58D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C58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58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C58D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C58D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8D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8D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C58D2"/>
    <w:rPr>
      <w:i/>
      <w:iCs/>
    </w:rPr>
  </w:style>
  <w:style w:type="character" w:styleId="IntenseEmphasis">
    <w:name w:val="Intense Emphasis"/>
    <w:uiPriority w:val="21"/>
    <w:qFormat/>
    <w:rsid w:val="007C58D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C58D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C58D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C58D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58D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C58D2"/>
  </w:style>
  <w:style w:type="character" w:styleId="Hyperlink">
    <w:name w:val="Hyperlink"/>
    <w:basedOn w:val="DefaultParagraphFont"/>
    <w:uiPriority w:val="99"/>
    <w:unhideWhenUsed/>
    <w:rsid w:val="00BB25A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6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9C7"/>
  </w:style>
  <w:style w:type="paragraph" w:styleId="Footer">
    <w:name w:val="footer"/>
    <w:basedOn w:val="Normal"/>
    <w:link w:val="FooterChar"/>
    <w:uiPriority w:val="99"/>
    <w:unhideWhenUsed/>
    <w:rsid w:val="00F16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9C7"/>
  </w:style>
  <w:style w:type="table" w:styleId="TableGrid">
    <w:name w:val="Table Grid"/>
    <w:basedOn w:val="TableNormal"/>
    <w:uiPriority w:val="1"/>
    <w:rsid w:val="00F169C7"/>
    <w:pPr>
      <w:spacing w:after="0" w:line="240" w:lineRule="auto"/>
    </w:pPr>
    <w:rPr>
      <w:rFonts w:asciiTheme="minorHAnsi" w:eastAsiaTheme="minorEastAsia" w:hAnsiTheme="minorHAnsi"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F169C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E67D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67D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67D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C6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A69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9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9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9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69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orianwang@cmail.carleton.ca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...@....c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oman\AppData\Roaming\Microsoft\Templates\TP03000016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E5A7272F4A64FA0A88CFD8076112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BEEA2-4E30-47BB-A7CA-3E04C7505534}"/>
      </w:docPartPr>
      <w:docPartBody>
        <w:p w:rsidR="00EE2BCC" w:rsidRDefault="007856D4">
          <w:pPr>
            <w:pStyle w:val="3E5A7272F4A64FA0A88CFD80761120B0"/>
          </w:pPr>
          <w:r>
            <w:rPr>
              <w:rStyle w:val="PlaceholderText"/>
            </w:rPr>
            <w:t>[Type Title]</w:t>
          </w:r>
        </w:p>
      </w:docPartBody>
    </w:docPart>
    <w:docPart>
      <w:docPartPr>
        <w:name w:val="4301CC6EECE941DD9BDDA4EA99829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FC169-D1C1-4472-8352-3CA42EB45B1A}"/>
      </w:docPartPr>
      <w:docPartBody>
        <w:p w:rsidR="00EE2BCC" w:rsidRDefault="007856D4">
          <w:pPr>
            <w:pStyle w:val="4301CC6EECE941DD9BDDA4EA99829864"/>
          </w:pPr>
          <w:r w:rsidRPr="00595163">
            <w:rPr>
              <w:rStyle w:val="PlaceholderText"/>
              <w:color w:val="595959" w:themeColor="text1" w:themeTint="A6"/>
            </w:rPr>
            <w:t>[Type Authors</w:t>
          </w:r>
          <w:r w:rsidRPr="00595163">
            <w:rPr>
              <w:rStyle w:val="PlaceholderText"/>
              <w:color w:val="595959" w:themeColor="text1" w:themeTint="A6"/>
              <w:vertAlign w:val="superscript"/>
            </w:rPr>
            <w:t>1</w:t>
          </w:r>
          <w:r w:rsidRPr="00595163">
            <w:rPr>
              <w:rStyle w:val="PlaceholderText"/>
              <w:color w:val="595959" w:themeColor="text1" w:themeTint="A6"/>
            </w:rPr>
            <w:t>]</w:t>
          </w:r>
        </w:p>
      </w:docPartBody>
    </w:docPart>
    <w:docPart>
      <w:docPartPr>
        <w:name w:val="5832883963C54CAC9E5ECB4A7AA41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4D07B-D1FB-41EA-9006-B730624F5486}"/>
      </w:docPartPr>
      <w:docPartBody>
        <w:p w:rsidR="00EE2BCC" w:rsidRDefault="007856D4">
          <w:pPr>
            <w:pStyle w:val="5832883963C54CAC9E5ECB4A7AA41411"/>
          </w:pPr>
          <w:r>
            <w:rPr>
              <w:rStyle w:val="PlaceholderText"/>
            </w:rPr>
            <w:t xml:space="preserve">[Type </w:t>
          </w:r>
          <w:r>
            <w:rPr>
              <w:rStyle w:val="PlaceholderText"/>
              <w:vertAlign w:val="superscript"/>
            </w:rPr>
            <w:t>1</w:t>
          </w:r>
          <w:r>
            <w:rPr>
              <w:rStyle w:val="PlaceholderText"/>
            </w:rPr>
            <w:t>Main Affiliations of Authors]</w:t>
          </w:r>
        </w:p>
      </w:docPartBody>
    </w:docPart>
    <w:docPart>
      <w:docPartPr>
        <w:name w:val="74C3AF60B96B45A8B4264638F1F94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CE5E9-CB19-4BE3-B0B1-D71EFE440894}"/>
      </w:docPartPr>
      <w:docPartBody>
        <w:p w:rsidR="00EE2BCC" w:rsidRDefault="007856D4">
          <w:pPr>
            <w:pStyle w:val="74C3AF60B96B45A8B4264638F1F94AB1"/>
          </w:pPr>
          <w:r>
            <w:rPr>
              <w:rStyle w:val="PlaceholderText"/>
            </w:rPr>
            <w:t>[Type Abbreviated Title]</w:t>
          </w:r>
        </w:p>
      </w:docPartBody>
    </w:docPart>
    <w:docPart>
      <w:docPartPr>
        <w:name w:val="55E9345EE11C4C3FB97DE2859D99A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7A0BC-E7C2-47FD-A8CB-5BB3FE43D81A}"/>
      </w:docPartPr>
      <w:docPartBody>
        <w:p w:rsidR="00EE2BCC" w:rsidRDefault="007856D4">
          <w:pPr>
            <w:pStyle w:val="55E9345EE11C4C3FB97DE2859D99AD3C"/>
          </w:pPr>
          <w:r>
            <w:rPr>
              <w:rStyle w:val="PlaceholderText"/>
            </w:rPr>
            <w:t>[Email]</w:t>
          </w:r>
        </w:p>
      </w:docPartBody>
    </w:docPart>
    <w:docPart>
      <w:docPartPr>
        <w:name w:val="FB1D0BC865974925B311E8BEF0B5A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588FA-B78B-413B-AE41-79A2F62A0C07}"/>
      </w:docPartPr>
      <w:docPartBody>
        <w:p w:rsidR="00EE2BCC" w:rsidRDefault="007856D4">
          <w:pPr>
            <w:pStyle w:val="FB1D0BC865974925B311E8BEF0B5A25B"/>
          </w:pPr>
          <w:r>
            <w:rPr>
              <w:rStyle w:val="PlaceholderText"/>
            </w:rPr>
            <w:t>[Total Number of Figures and Tables]</w:t>
          </w:r>
        </w:p>
      </w:docPartBody>
    </w:docPart>
    <w:docPart>
      <w:docPartPr>
        <w:name w:val="DA211C311D184B43A95A691160D61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0140F-91C1-45A4-A5AE-28E3FB2525AF}"/>
      </w:docPartPr>
      <w:docPartBody>
        <w:p w:rsidR="00EE2BCC" w:rsidRDefault="007856D4">
          <w:pPr>
            <w:pStyle w:val="DA211C311D184B43A95A691160D61145"/>
          </w:pPr>
          <w:r w:rsidRPr="00E061A3">
            <w:rPr>
              <w:rStyle w:val="PlaceholderText"/>
            </w:rPr>
            <w:t>Click here to enter a date.</w:t>
          </w:r>
        </w:p>
      </w:docPartBody>
    </w:docPart>
    <w:docPart>
      <w:docPartPr>
        <w:name w:val="D3D053CF45D14F4194707CF598FC3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F4C4C-BBB1-4AE9-BE2E-611B8395D26A}"/>
      </w:docPartPr>
      <w:docPartBody>
        <w:p w:rsidR="00325852" w:rsidRDefault="00EE2BCC" w:rsidP="00EE2BCC">
          <w:pPr>
            <w:pStyle w:val="D3D053CF45D14F4194707CF598FC3627"/>
          </w:pPr>
          <w:r>
            <w:rPr>
              <w:rStyle w:val="PlaceholderText"/>
            </w:rPr>
            <w:t>[Email]</w:t>
          </w:r>
        </w:p>
      </w:docPartBody>
    </w:docPart>
    <w:docPart>
      <w:docPartPr>
        <w:name w:val="A01A0DBDEA1F482488C4443EF17D6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60ED2-57F9-41AA-AC72-E0CD114D30F9}"/>
      </w:docPartPr>
      <w:docPartBody>
        <w:p w:rsidR="00325852" w:rsidRDefault="00EE2BCC" w:rsidP="00EE2BCC">
          <w:pPr>
            <w:pStyle w:val="A01A0DBDEA1F482488C4443EF17D63D7"/>
          </w:pPr>
          <w:r>
            <w:rPr>
              <w:rStyle w:val="PlaceholderText"/>
            </w:rPr>
            <w:t>[Email]</w:t>
          </w:r>
        </w:p>
      </w:docPartBody>
    </w:docPart>
    <w:docPart>
      <w:docPartPr>
        <w:name w:val="C5EB76EA6AB747C7BDC52252F641F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2D01B-B35E-407E-A921-CBED27C95A0F}"/>
      </w:docPartPr>
      <w:docPartBody>
        <w:p w:rsidR="00325852" w:rsidRDefault="00EE2BCC" w:rsidP="00EE2BCC">
          <w:pPr>
            <w:pStyle w:val="C5EB76EA6AB747C7BDC52252F641FB83"/>
          </w:pPr>
          <w:r>
            <w:rPr>
              <w:rStyle w:val="PlaceholderText"/>
            </w:rPr>
            <w:t>[Email]</w:t>
          </w:r>
        </w:p>
      </w:docPartBody>
    </w:docPart>
    <w:docPart>
      <w:docPartPr>
        <w:name w:val="34652410D7464585BA7275B1379EF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6CC42-7C4B-4DF1-BED7-BD8E883EC45C}"/>
      </w:docPartPr>
      <w:docPartBody>
        <w:p w:rsidR="00325852" w:rsidRDefault="00EE2BCC" w:rsidP="00EE2BCC">
          <w:pPr>
            <w:pStyle w:val="34652410D7464585BA7275B1379EF81E"/>
          </w:pPr>
          <w:r>
            <w:rPr>
              <w:rStyle w:val="PlaceholderText"/>
            </w:rPr>
            <w:t>[Email]</w:t>
          </w:r>
        </w:p>
      </w:docPartBody>
    </w:docPart>
    <w:docPart>
      <w:docPartPr>
        <w:name w:val="561945C6D35C4CE788355F280E4F1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58698-FF93-4FCD-A1CF-BB8CDD8E7F36}"/>
      </w:docPartPr>
      <w:docPartBody>
        <w:p w:rsidR="00325852" w:rsidRDefault="00EE2BCC" w:rsidP="00EE2BCC">
          <w:pPr>
            <w:pStyle w:val="561945C6D35C4CE788355F280E4F1CA3"/>
          </w:pPr>
          <w:r>
            <w:rPr>
              <w:rStyle w:val="PlaceholderText"/>
            </w:rP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856D4"/>
    <w:rsid w:val="0012362D"/>
    <w:rsid w:val="001D0586"/>
    <w:rsid w:val="00211A8D"/>
    <w:rsid w:val="0024090D"/>
    <w:rsid w:val="00325852"/>
    <w:rsid w:val="006010E3"/>
    <w:rsid w:val="00630938"/>
    <w:rsid w:val="007856D4"/>
    <w:rsid w:val="00DD388E"/>
    <w:rsid w:val="00DF7A37"/>
    <w:rsid w:val="00EE2BCC"/>
    <w:rsid w:val="00EF2570"/>
    <w:rsid w:val="00F2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2BCC"/>
    <w:rPr>
      <w:color w:val="808080"/>
    </w:rPr>
  </w:style>
  <w:style w:type="paragraph" w:customStyle="1" w:styleId="3E5A7272F4A64FA0A88CFD80761120B0">
    <w:name w:val="3E5A7272F4A64FA0A88CFD80761120B0"/>
    <w:rsid w:val="00EE2BCC"/>
  </w:style>
  <w:style w:type="paragraph" w:customStyle="1" w:styleId="4301CC6EECE941DD9BDDA4EA99829864">
    <w:name w:val="4301CC6EECE941DD9BDDA4EA99829864"/>
    <w:rsid w:val="00EE2BCC"/>
  </w:style>
  <w:style w:type="paragraph" w:customStyle="1" w:styleId="5832883963C54CAC9E5ECB4A7AA41411">
    <w:name w:val="5832883963C54CAC9E5ECB4A7AA41411"/>
    <w:rsid w:val="00EE2BCC"/>
  </w:style>
  <w:style w:type="paragraph" w:customStyle="1" w:styleId="74C3AF60B96B45A8B4264638F1F94AB1">
    <w:name w:val="74C3AF60B96B45A8B4264638F1F94AB1"/>
    <w:rsid w:val="00EE2BCC"/>
  </w:style>
  <w:style w:type="paragraph" w:customStyle="1" w:styleId="8C11D11222AF46C583406EB8B29CC86A">
    <w:name w:val="8C11D11222AF46C583406EB8B29CC86A"/>
    <w:rsid w:val="00EE2BCC"/>
  </w:style>
  <w:style w:type="paragraph" w:customStyle="1" w:styleId="2AB15173687143D4BF4AF1330D067445">
    <w:name w:val="2AB15173687143D4BF4AF1330D067445"/>
    <w:rsid w:val="00EE2BCC"/>
  </w:style>
  <w:style w:type="paragraph" w:customStyle="1" w:styleId="D38A255D365548D6915AA76EFFD39D08">
    <w:name w:val="D38A255D365548D6915AA76EFFD39D08"/>
    <w:rsid w:val="00EE2BCC"/>
  </w:style>
  <w:style w:type="paragraph" w:customStyle="1" w:styleId="94652B7E8EE34EB3AB34D2024372AFDF">
    <w:name w:val="94652B7E8EE34EB3AB34D2024372AFDF"/>
    <w:rsid w:val="00EE2BCC"/>
  </w:style>
  <w:style w:type="paragraph" w:customStyle="1" w:styleId="55E9345EE11C4C3FB97DE2859D99AD3C">
    <w:name w:val="55E9345EE11C4C3FB97DE2859D99AD3C"/>
    <w:rsid w:val="00EE2BCC"/>
  </w:style>
  <w:style w:type="paragraph" w:customStyle="1" w:styleId="FB1D0BC865974925B311E8BEF0B5A25B">
    <w:name w:val="FB1D0BC865974925B311E8BEF0B5A25B"/>
    <w:rsid w:val="00EE2BCC"/>
  </w:style>
  <w:style w:type="paragraph" w:customStyle="1" w:styleId="DA211C311D184B43A95A691160D61145">
    <w:name w:val="DA211C311D184B43A95A691160D61145"/>
    <w:rsid w:val="00EE2BCC"/>
  </w:style>
  <w:style w:type="paragraph" w:customStyle="1" w:styleId="F145504FB7064623846230EED643A291">
    <w:name w:val="F145504FB7064623846230EED643A291"/>
    <w:rsid w:val="00EE2BCC"/>
  </w:style>
  <w:style w:type="paragraph" w:customStyle="1" w:styleId="E25824BF58BD4F07A4721853367E6E5B">
    <w:name w:val="E25824BF58BD4F07A4721853367E6E5B"/>
    <w:rsid w:val="00EE2BCC"/>
  </w:style>
  <w:style w:type="paragraph" w:customStyle="1" w:styleId="91BF8E2D86ED47D6A4ADCC42A37747C3">
    <w:name w:val="91BF8E2D86ED47D6A4ADCC42A37747C3"/>
    <w:rsid w:val="00EE2BCC"/>
  </w:style>
  <w:style w:type="paragraph" w:customStyle="1" w:styleId="A3EED488F8A942B4999BC8FE11F2F414">
    <w:name w:val="A3EED488F8A942B4999BC8FE11F2F414"/>
    <w:rsid w:val="00EE2BCC"/>
  </w:style>
  <w:style w:type="paragraph" w:customStyle="1" w:styleId="CAF56045091147509395B204E55F0029">
    <w:name w:val="CAF56045091147509395B204E55F0029"/>
    <w:rsid w:val="00EE2BCC"/>
  </w:style>
  <w:style w:type="paragraph" w:customStyle="1" w:styleId="5528C3A51FFE4F0F9157E84207874144">
    <w:name w:val="5528C3A51FFE4F0F9157E84207874144"/>
    <w:rsid w:val="00EE2BCC"/>
  </w:style>
  <w:style w:type="paragraph" w:customStyle="1" w:styleId="B043501FBAE74716BAFDD0E47D80EFDB">
    <w:name w:val="B043501FBAE74716BAFDD0E47D80EFDB"/>
    <w:rsid w:val="00EE2BCC"/>
  </w:style>
  <w:style w:type="paragraph" w:customStyle="1" w:styleId="8296E20BE9254DA9ACEBD068627708AC">
    <w:name w:val="8296E20BE9254DA9ACEBD068627708AC"/>
    <w:rsid w:val="00EE2BCC"/>
  </w:style>
  <w:style w:type="paragraph" w:customStyle="1" w:styleId="E4F56BB623694691B769E8939CFA438C">
    <w:name w:val="E4F56BB623694691B769E8939CFA438C"/>
    <w:rsid w:val="00EE2BCC"/>
  </w:style>
  <w:style w:type="paragraph" w:customStyle="1" w:styleId="5E3EBFDC75D54C42914DB5A04AFC3647">
    <w:name w:val="5E3EBFDC75D54C42914DB5A04AFC3647"/>
    <w:rsid w:val="00EE2BCC"/>
  </w:style>
  <w:style w:type="paragraph" w:customStyle="1" w:styleId="E35D161D6203439DBE4879C008B4C353">
    <w:name w:val="E35D161D6203439DBE4879C008B4C353"/>
    <w:rsid w:val="00EE2BCC"/>
  </w:style>
  <w:style w:type="paragraph" w:customStyle="1" w:styleId="4D55142D793A4EC58F27E6D96B2F3D29">
    <w:name w:val="4D55142D793A4EC58F27E6D96B2F3D29"/>
    <w:rsid w:val="00EE2BCC"/>
  </w:style>
  <w:style w:type="paragraph" w:customStyle="1" w:styleId="CBC277BA03584B069CF0AEC1717449C0">
    <w:name w:val="CBC277BA03584B069CF0AEC1717449C0"/>
    <w:rsid w:val="00EE2BCC"/>
  </w:style>
  <w:style w:type="paragraph" w:customStyle="1" w:styleId="D3D053CF45D14F4194707CF598FC3627">
    <w:name w:val="D3D053CF45D14F4194707CF598FC3627"/>
    <w:rsid w:val="00EE2BCC"/>
  </w:style>
  <w:style w:type="paragraph" w:customStyle="1" w:styleId="A01A0DBDEA1F482488C4443EF17D63D7">
    <w:name w:val="A01A0DBDEA1F482488C4443EF17D63D7"/>
    <w:rsid w:val="00EE2BCC"/>
  </w:style>
  <w:style w:type="paragraph" w:customStyle="1" w:styleId="C5EB76EA6AB747C7BDC52252F641FB83">
    <w:name w:val="C5EB76EA6AB747C7BDC52252F641FB83"/>
    <w:rsid w:val="00EE2BCC"/>
  </w:style>
  <w:style w:type="paragraph" w:customStyle="1" w:styleId="34652410D7464585BA7275B1379EF81E">
    <w:name w:val="34652410D7464585BA7275B1379EF81E"/>
    <w:rsid w:val="00EE2BCC"/>
  </w:style>
  <w:style w:type="paragraph" w:customStyle="1" w:styleId="561945C6D35C4CE788355F280E4F1CA3">
    <w:name w:val="561945C6D35C4CE788355F280E4F1CA3"/>
    <w:rsid w:val="00EE2B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2C0DF6-C657-4C2F-BF9A-1D2B0757A1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B606E5-3D59-4889-9A0E-65BF60164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TP030000161</Template>
  <TotalTime>72</TotalTime>
  <Pages>5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</Company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McRae</dc:creator>
  <cp:lastModifiedBy>Admin</cp:lastModifiedBy>
  <cp:revision>6</cp:revision>
  <dcterms:created xsi:type="dcterms:W3CDTF">2015-11-27T04:39:00Z</dcterms:created>
  <dcterms:modified xsi:type="dcterms:W3CDTF">2015-11-27T05:51:00Z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TC300001619990</vt:lpwstr>
  </property>
</Properties>
</file>